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0409895"/>
    <w:bookmarkStart w:id="1" w:name="_Toc470411474"/>
    <w:bookmarkStart w:id="2" w:name="_Toc470415771"/>
    <w:bookmarkStart w:id="3" w:name="_Toc470415849"/>
    <w:bookmarkStart w:id="4" w:name="_Toc470415867"/>
    <w:bookmarkStart w:id="5" w:name="_Toc470418184"/>
    <w:bookmarkStart w:id="6" w:name="_Toc470419507"/>
    <w:bookmarkStart w:id="7" w:name="_Toc470420385"/>
    <w:bookmarkStart w:id="8" w:name="_Toc470420538"/>
    <w:bookmarkStart w:id="9" w:name="_Toc470490683"/>
    <w:bookmarkStart w:id="10" w:name="_Toc470490890"/>
    <w:bookmarkStart w:id="11" w:name="_Toc470490894"/>
    <w:bookmarkStart w:id="12" w:name="_Toc470490913"/>
    <w:bookmarkStart w:id="13" w:name="_Toc470490961"/>
    <w:bookmarkStart w:id="14" w:name="_Toc470491028"/>
    <w:bookmarkStart w:id="15" w:name="_Toc470491032"/>
    <w:bookmarkStart w:id="16" w:name="_Toc470491036"/>
    <w:bookmarkStart w:id="17" w:name="_Toc470491162"/>
    <w:bookmarkStart w:id="18" w:name="_Toc470491232"/>
    <w:p w14:paraId="36959AFC" w14:textId="77777777" w:rsidR="00286204" w:rsidRPr="00982041" w:rsidRDefault="00137E3B" w:rsidP="00947914">
      <w:pPr>
        <w:pStyle w:val="Header"/>
        <w:wordWrap w:val="0"/>
        <w:spacing w:line="240" w:lineRule="auto"/>
        <w:jc w:val="left"/>
        <w:rPr>
          <w:rFonts w:ascii="Times New Roman" w:hAnsi="Times New Roman"/>
          <w:sz w:val="28"/>
          <w:szCs w:val="28"/>
        </w:rPr>
      </w:pPr>
      <w:r w:rsidRPr="00982041">
        <w:rPr>
          <w:rFonts w:ascii="Times New Roma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A86E64" wp14:editId="039FAC97">
                <wp:simplePos x="0" y="0"/>
                <wp:positionH relativeFrom="margin">
                  <wp:align>right</wp:align>
                </wp:positionH>
                <wp:positionV relativeFrom="paragraph">
                  <wp:posOffset>-99059</wp:posOffset>
                </wp:positionV>
                <wp:extent cx="1485900" cy="656590"/>
                <wp:effectExtent l="0" t="0" r="0" b="1016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D8B6" w14:textId="77777777" w:rsidR="002B3BA7" w:rsidRPr="0012722E" w:rsidRDefault="002B3BA7" w:rsidP="00286204">
                            <w:pPr>
                              <w:pStyle w:val="R"/>
                              <w:rPr>
                                <w:color w:val="DDD9C3" w:themeColor="background2" w:themeShade="E6"/>
                                <w:szCs w:val="18"/>
                              </w:rPr>
                            </w:pPr>
                          </w:p>
                          <w:p w14:paraId="7CD09C73" w14:textId="77777777" w:rsidR="002B3BA7" w:rsidRPr="00BF2FB0" w:rsidRDefault="002B3BA7" w:rsidP="00286204">
                            <w:pPr>
                              <w:pStyle w:val="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Category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 w:rsidR="008D3326">
                              <w:rPr>
                                <w:szCs w:val="18"/>
                              </w:rPr>
                              <w:t>Rev. 1.00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</w:p>
                          <w:p w14:paraId="6A0EDBEA" w14:textId="38EB1DD5" w:rsidR="002B3BA7" w:rsidRPr="00BF2FB0" w:rsidRDefault="005749B6" w:rsidP="00286204">
                            <w:pPr>
                              <w:pStyle w:val="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May</w:t>
                            </w:r>
                            <w:r w:rsidR="008D3326">
                              <w:rPr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Cs w:val="18"/>
                              </w:rPr>
                              <w:t>16</w:t>
                            </w:r>
                            <w:r w:rsidR="008D3326">
                              <w:rPr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Cs w:val="1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86E6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5.8pt;margin-top:-7.8pt;width:117pt;height:51.7pt;z-index:25165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" filled="f" stroked="f">
                <v:textbox inset="0,0,0,0">
                  <w:txbxContent>
                    <w:p w14:paraId="5DD2D8B6" w14:textId="77777777" w:rsidR="002B3BA7" w:rsidRPr="0012722E" w:rsidRDefault="002B3BA7" w:rsidP="00286204">
                      <w:pPr>
                        <w:pStyle w:val="R"/>
                        <w:rPr>
                          <w:color w:val="DDD9C3" w:themeColor="background2" w:themeShade="E6"/>
                          <w:szCs w:val="18"/>
                        </w:rPr>
                      </w:pPr>
                    </w:p>
                    <w:p w14:paraId="7CD09C73" w14:textId="77777777" w:rsidR="002B3BA7" w:rsidRPr="00BF2FB0" w:rsidRDefault="002B3BA7" w:rsidP="00286204">
                      <w:pPr>
                        <w:pStyle w:val="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Category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 w:rsidR="008D3326">
                        <w:rPr>
                          <w:szCs w:val="18"/>
                        </w:rPr>
                        <w:t>Rev. 1.00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</w:p>
                    <w:p w14:paraId="6A0EDBEA" w14:textId="38EB1DD5" w:rsidR="002B3BA7" w:rsidRPr="00BF2FB0" w:rsidRDefault="005749B6" w:rsidP="00286204">
                      <w:pPr>
                        <w:pStyle w:val="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May</w:t>
                      </w:r>
                      <w:r w:rsidR="008D3326">
                        <w:rPr>
                          <w:szCs w:val="18"/>
                        </w:rPr>
                        <w:t>/</w:t>
                      </w:r>
                      <w:r>
                        <w:rPr>
                          <w:szCs w:val="18"/>
                        </w:rPr>
                        <w:t>16</w:t>
                      </w:r>
                      <w:r w:rsidR="008D3326">
                        <w:rPr>
                          <w:szCs w:val="18"/>
                        </w:rPr>
                        <w:t>/</w:t>
                      </w:r>
                      <w:r>
                        <w:rPr>
                          <w:szCs w:val="18"/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B3A">
        <w:rPr>
          <w:rFonts w:ascii="Times New Roman" w:hAnsi="Times New Roman"/>
          <w:sz w:val="28"/>
          <w:szCs w:val="28"/>
        </w:rPr>
        <w:t>Document title</w:t>
      </w:r>
    </w:p>
    <w:p w14:paraId="24679814" w14:textId="77777777" w:rsidR="00286204" w:rsidRPr="00982041" w:rsidRDefault="00286204" w:rsidP="00286204">
      <w:pPr>
        <w:pStyle w:val="SP"/>
      </w:pPr>
    </w:p>
    <w:bookmarkStart w:id="19" w:name="_Ref397607622"/>
    <w:p w14:paraId="35420BA3" w14:textId="77777777" w:rsidR="00853870" w:rsidRPr="00982041" w:rsidRDefault="007179D2" w:rsidP="00947914">
      <w:pPr>
        <w:pStyle w:val="BodyText"/>
      </w:pPr>
      <w:r w:rsidRPr="00982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ACC5CE" wp14:editId="422D40B9">
                <wp:simplePos x="0" y="0"/>
                <wp:positionH relativeFrom="page">
                  <wp:posOffset>614855</wp:posOffset>
                </wp:positionH>
                <wp:positionV relativeFrom="page">
                  <wp:posOffset>1686910</wp:posOffset>
                </wp:positionV>
                <wp:extent cx="6337738" cy="15766"/>
                <wp:effectExtent l="19050" t="19050" r="6350" b="2286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738" cy="157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A289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9374E" id="Line 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4pt,132.85pt" to="547.4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" strokecolor="#2a289d" strokeweight="2.25pt">
                <w10:wrap anchorx="page" anchory="page"/>
              </v:line>
            </w:pict>
          </mc:Fallback>
        </mc:AlternateContent>
      </w:r>
      <w:r w:rsidRPr="00982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D18C2F9" wp14:editId="19FCB0D0">
                <wp:simplePos x="0" y="0"/>
                <wp:positionH relativeFrom="page">
                  <wp:posOffset>669851</wp:posOffset>
                </wp:positionH>
                <wp:positionV relativeFrom="page">
                  <wp:posOffset>978195</wp:posOffset>
                </wp:positionV>
                <wp:extent cx="6337005" cy="0"/>
                <wp:effectExtent l="0" t="19050" r="6985" b="1905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0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A289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F7894" id="Line 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75pt,77pt" to="551.7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" strokecolor="#2a289d" strokeweight="2.25pt">
                <w10:wrap anchorx="page" anchory="page"/>
              </v:line>
            </w:pict>
          </mc:Fallback>
        </mc:AlternateContent>
      </w:r>
    </w:p>
    <w:p w14:paraId="41C533EC" w14:textId="77777777" w:rsidR="00AA3E82" w:rsidRPr="00982041" w:rsidRDefault="00AA3E82" w:rsidP="00AA3E82">
      <w:pPr>
        <w:pStyle w:val="BodyText"/>
        <w:ind w:firstLine="0"/>
      </w:pPr>
    </w:p>
    <w:p w14:paraId="4565B80E" w14:textId="77777777" w:rsidR="001D7F7A" w:rsidRDefault="00385394" w:rsidP="00776DEE">
      <w:pPr>
        <w:pStyle w:val="BodyText"/>
        <w:ind w:firstLine="0"/>
      </w:pPr>
      <w:r w:rsidRPr="00982041">
        <w:t xml:space="preserve">This document describes </w:t>
      </w:r>
      <w:r w:rsidR="00992233">
        <w:t>…</w:t>
      </w:r>
    </w:p>
    <w:p w14:paraId="6A52CA53" w14:textId="77777777" w:rsidR="00776DEE" w:rsidRPr="00982041" w:rsidRDefault="00776DEE" w:rsidP="00776DEE">
      <w:pPr>
        <w:pStyle w:val="BodyText"/>
        <w:ind w:firstLine="0"/>
      </w:pPr>
    </w:p>
    <w:p w14:paraId="0528B8CF" w14:textId="77777777" w:rsidR="003876FD" w:rsidRPr="00982041" w:rsidRDefault="00F07F47" w:rsidP="003876FD">
      <w:pPr>
        <w:pStyle w:val="BodyText"/>
        <w:ind w:firstLine="0"/>
      </w:pPr>
      <w:r w:rsidRPr="00982041">
        <w:t>References</w:t>
      </w:r>
    </w:p>
    <w:p w14:paraId="06468AD6" w14:textId="77777777" w:rsidR="00211B2E" w:rsidRPr="00982041" w:rsidRDefault="002D54E3" w:rsidP="00130C64">
      <w:pPr>
        <w:pStyle w:val="BodyText"/>
        <w:numPr>
          <w:ilvl w:val="0"/>
          <w:numId w:val="14"/>
        </w:numPr>
      </w:pPr>
      <w:r w:rsidRPr="00982041">
        <w:t>N/A</w:t>
      </w:r>
    </w:p>
    <w:p w14:paraId="5B48D89B" w14:textId="77777777" w:rsidR="00B04487" w:rsidRPr="00982041" w:rsidRDefault="00B04487" w:rsidP="002D54E3">
      <w:pPr>
        <w:pStyle w:val="BodyText"/>
      </w:pPr>
    </w:p>
    <w:tbl>
      <w:tblPr>
        <w:tblW w:w="1000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391"/>
        <w:gridCol w:w="1350"/>
        <w:gridCol w:w="1350"/>
        <w:gridCol w:w="1350"/>
      </w:tblGrid>
      <w:tr w:rsidR="00F406F5" w:rsidRPr="00982041" w14:paraId="3F5F287C" w14:textId="77777777" w:rsidTr="00F406F5">
        <w:tc>
          <w:tcPr>
            <w:tcW w:w="567" w:type="dxa"/>
            <w:shd w:val="clear" w:color="auto" w:fill="auto"/>
          </w:tcPr>
          <w:p w14:paraId="14AA9A3D" w14:textId="77777777" w:rsidR="00F406F5" w:rsidRPr="00982041" w:rsidRDefault="00F406F5" w:rsidP="00DE60E3">
            <w:pPr>
              <w:widowControl/>
              <w:jc w:val="center"/>
              <w:rPr>
                <w:rFonts w:eastAsia="MS PGothic"/>
                <w:sz w:val="18"/>
                <w:szCs w:val="18"/>
              </w:rPr>
            </w:pPr>
            <w:r w:rsidRPr="00982041">
              <w:rPr>
                <w:rFonts w:eastAsia="MS PGothic"/>
                <w:sz w:val="18"/>
                <w:szCs w:val="18"/>
              </w:rPr>
              <w:t>Rev.</w:t>
            </w:r>
          </w:p>
        </w:tc>
        <w:tc>
          <w:tcPr>
            <w:tcW w:w="5391" w:type="dxa"/>
            <w:shd w:val="clear" w:color="auto" w:fill="auto"/>
          </w:tcPr>
          <w:p w14:paraId="43446828" w14:textId="3FEF182A" w:rsidR="00F406F5" w:rsidRPr="00982041" w:rsidRDefault="002E56BC" w:rsidP="00DE60E3">
            <w:pPr>
              <w:jc w:val="center"/>
              <w:rPr>
                <w:rFonts w:eastAsia="MS PGothic"/>
                <w:sz w:val="18"/>
                <w:szCs w:val="18"/>
              </w:rPr>
            </w:pPr>
            <w:r w:rsidRPr="002E56BC">
              <w:rPr>
                <w:rFonts w:eastAsia="MS PGothic"/>
                <w:sz w:val="18"/>
                <w:szCs w:val="18"/>
              </w:rPr>
              <w:t>Modified points</w:t>
            </w:r>
          </w:p>
        </w:tc>
        <w:tc>
          <w:tcPr>
            <w:tcW w:w="1350" w:type="dxa"/>
          </w:tcPr>
          <w:p w14:paraId="325C8E8A" w14:textId="77777777" w:rsidR="00F406F5" w:rsidRDefault="00F406F5" w:rsidP="00DE60E3">
            <w:pPr>
              <w:widowControl/>
              <w:jc w:val="center"/>
              <w:rPr>
                <w:rFonts w:eastAsia="MS PGothic"/>
                <w:sz w:val="18"/>
                <w:szCs w:val="18"/>
              </w:rPr>
            </w:pPr>
            <w:r>
              <w:rPr>
                <w:rFonts w:eastAsia="MS PGothic"/>
                <w:sz w:val="18"/>
                <w:szCs w:val="18"/>
              </w:rPr>
              <w:t>Approver</w:t>
            </w:r>
          </w:p>
        </w:tc>
        <w:tc>
          <w:tcPr>
            <w:tcW w:w="1350" w:type="dxa"/>
          </w:tcPr>
          <w:p w14:paraId="0C2FD0D7" w14:textId="2E266592" w:rsidR="00F406F5" w:rsidRDefault="00F406F5" w:rsidP="00DE60E3">
            <w:pPr>
              <w:widowControl/>
              <w:jc w:val="center"/>
              <w:rPr>
                <w:rFonts w:eastAsia="MS PGothic"/>
                <w:sz w:val="18"/>
                <w:szCs w:val="18"/>
              </w:rPr>
            </w:pPr>
            <w:r>
              <w:rPr>
                <w:rFonts w:eastAsia="MS PGothic"/>
                <w:sz w:val="18"/>
                <w:szCs w:val="18"/>
              </w:rPr>
              <w:t>Checker</w:t>
            </w:r>
          </w:p>
        </w:tc>
        <w:tc>
          <w:tcPr>
            <w:tcW w:w="1350" w:type="dxa"/>
            <w:shd w:val="clear" w:color="auto" w:fill="auto"/>
          </w:tcPr>
          <w:p w14:paraId="23D50CF7" w14:textId="77FEFCA9" w:rsidR="00F406F5" w:rsidRPr="00982041" w:rsidRDefault="00F406F5" w:rsidP="00DE60E3">
            <w:pPr>
              <w:widowControl/>
              <w:jc w:val="center"/>
              <w:rPr>
                <w:rFonts w:eastAsia="MS PGothic"/>
                <w:sz w:val="18"/>
                <w:szCs w:val="18"/>
              </w:rPr>
            </w:pPr>
            <w:r>
              <w:rPr>
                <w:rFonts w:eastAsia="MS PGothic"/>
                <w:sz w:val="18"/>
                <w:szCs w:val="18"/>
              </w:rPr>
              <w:t>Author</w:t>
            </w:r>
          </w:p>
        </w:tc>
      </w:tr>
      <w:tr w:rsidR="00F406F5" w:rsidRPr="00982041" w14:paraId="7D13531E" w14:textId="77777777" w:rsidTr="00F406F5">
        <w:tc>
          <w:tcPr>
            <w:tcW w:w="567" w:type="dxa"/>
            <w:shd w:val="clear" w:color="auto" w:fill="auto"/>
          </w:tcPr>
          <w:p w14:paraId="40A10533" w14:textId="77777777" w:rsidR="00F406F5" w:rsidRPr="00982041" w:rsidRDefault="00F406F5" w:rsidP="008D3326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5391" w:type="dxa"/>
            <w:shd w:val="clear" w:color="auto" w:fill="auto"/>
          </w:tcPr>
          <w:p w14:paraId="5361FD38" w14:textId="77777777" w:rsidR="00F406F5" w:rsidRPr="00982041" w:rsidRDefault="00F406F5" w:rsidP="008D3326">
            <w:pPr>
              <w:widowControl/>
              <w:rPr>
                <w:sz w:val="18"/>
                <w:szCs w:val="18"/>
              </w:rPr>
            </w:pPr>
            <w:r w:rsidRPr="00982041">
              <w:rPr>
                <w:sz w:val="18"/>
                <w:szCs w:val="18"/>
              </w:rPr>
              <w:t>Newly created</w:t>
            </w:r>
          </w:p>
        </w:tc>
        <w:tc>
          <w:tcPr>
            <w:tcW w:w="1350" w:type="dxa"/>
          </w:tcPr>
          <w:p w14:paraId="713C3CC2" w14:textId="77777777" w:rsidR="00F406F5" w:rsidRDefault="00F406F5" w:rsidP="008D3326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 Huynh</w:t>
            </w:r>
          </w:p>
          <w:p w14:paraId="2EF3E280" w14:textId="114E5443" w:rsidR="00F406F5" w:rsidRPr="00982041" w:rsidRDefault="00F406F5" w:rsidP="008D3326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776DEE">
              <w:rPr>
                <w:sz w:val="18"/>
                <w:szCs w:val="18"/>
              </w:rPr>
              <w:t>May</w:t>
            </w:r>
            <w:r>
              <w:rPr>
                <w:sz w:val="18"/>
                <w:szCs w:val="18"/>
              </w:rPr>
              <w:t>/</w:t>
            </w:r>
            <w:r w:rsidRPr="00776DEE"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/</w:t>
            </w:r>
            <w:r w:rsidRPr="00776DEE">
              <w:rPr>
                <w:sz w:val="18"/>
                <w:szCs w:val="18"/>
              </w:rPr>
              <w:t>2022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38207FCC" w14:textId="77777777" w:rsidR="00F406F5" w:rsidRDefault="00F406F5" w:rsidP="00F406F5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 Huynh</w:t>
            </w:r>
          </w:p>
          <w:p w14:paraId="337C5449" w14:textId="51D387E8" w:rsidR="00F406F5" w:rsidRDefault="00F406F5" w:rsidP="00F406F5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776DEE">
              <w:rPr>
                <w:sz w:val="18"/>
                <w:szCs w:val="18"/>
              </w:rPr>
              <w:t>May</w:t>
            </w:r>
            <w:r>
              <w:rPr>
                <w:sz w:val="18"/>
                <w:szCs w:val="18"/>
              </w:rPr>
              <w:t>/</w:t>
            </w:r>
            <w:r w:rsidRPr="00776DEE"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/</w:t>
            </w:r>
            <w:r w:rsidRPr="00776DEE">
              <w:rPr>
                <w:sz w:val="18"/>
                <w:szCs w:val="18"/>
              </w:rPr>
              <w:t>2022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14:paraId="1A55C6BF" w14:textId="216B7BE2" w:rsidR="00F406F5" w:rsidRDefault="00F406F5" w:rsidP="008D3326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 Huynh</w:t>
            </w:r>
          </w:p>
          <w:p w14:paraId="4093B1A8" w14:textId="67B65FCE" w:rsidR="00F406F5" w:rsidRPr="00982041" w:rsidRDefault="00F406F5" w:rsidP="008D3326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776DEE">
              <w:rPr>
                <w:sz w:val="18"/>
                <w:szCs w:val="18"/>
              </w:rPr>
              <w:t>May</w:t>
            </w:r>
            <w:r>
              <w:rPr>
                <w:sz w:val="18"/>
                <w:szCs w:val="18"/>
              </w:rPr>
              <w:t>/</w:t>
            </w:r>
            <w:r w:rsidRPr="00776DEE"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/</w:t>
            </w:r>
            <w:r w:rsidRPr="00776DEE">
              <w:rPr>
                <w:sz w:val="18"/>
                <w:szCs w:val="18"/>
              </w:rPr>
              <w:t>2022</w:t>
            </w:r>
            <w:r>
              <w:rPr>
                <w:sz w:val="18"/>
                <w:szCs w:val="18"/>
              </w:rPr>
              <w:t>)</w:t>
            </w:r>
          </w:p>
        </w:tc>
      </w:tr>
      <w:tr w:rsidR="00F406F5" w:rsidRPr="00982041" w14:paraId="6B73BB42" w14:textId="77777777" w:rsidTr="00F406F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8A4FA" w14:textId="77777777" w:rsidR="00F406F5" w:rsidRPr="00982041" w:rsidRDefault="00F406F5" w:rsidP="005A2999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5F4ED" w14:textId="77777777" w:rsidR="00F406F5" w:rsidRPr="00982041" w:rsidRDefault="00F406F5" w:rsidP="00FE38B7">
            <w:pPr>
              <w:widowControl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1738" w14:textId="77777777" w:rsidR="00F406F5" w:rsidRPr="00982041" w:rsidRDefault="00F406F5" w:rsidP="005A2999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4E52" w14:textId="77777777" w:rsidR="00F406F5" w:rsidRPr="00982041" w:rsidRDefault="00F406F5" w:rsidP="005A2999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18122" w14:textId="43BA3D6D" w:rsidR="00F406F5" w:rsidRPr="00982041" w:rsidRDefault="00F406F5" w:rsidP="005A2999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14:paraId="51E3BEDF" w14:textId="77777777" w:rsidR="00992233" w:rsidRDefault="00992233">
      <w:pPr>
        <w:widowControl/>
        <w:overflowPunct/>
        <w:autoSpaceDE/>
        <w:autoSpaceDN/>
        <w:adjustRightInd/>
        <w:spacing w:line="240" w:lineRule="auto"/>
        <w:textAlignment w:val="auto"/>
      </w:pPr>
    </w:p>
    <w:p w14:paraId="291E606F" w14:textId="77777777" w:rsidR="00992233" w:rsidRDefault="00992233">
      <w:pPr>
        <w:widowControl/>
        <w:overflowPunct/>
        <w:autoSpaceDE/>
        <w:autoSpaceDN/>
        <w:adjustRightInd/>
        <w:spacing w:line="240" w:lineRule="auto"/>
        <w:textAlignment w:val="auto"/>
      </w:pPr>
      <w:r>
        <w:br w:type="page"/>
      </w:r>
    </w:p>
    <w:p w14:paraId="0D6639A0" w14:textId="77777777" w:rsidR="00AA79B1" w:rsidRPr="00982041" w:rsidRDefault="00AA79B1">
      <w:pPr>
        <w:widowControl/>
        <w:overflowPunct/>
        <w:autoSpaceDE/>
        <w:autoSpaceDN/>
        <w:adjustRightInd/>
        <w:spacing w:line="240" w:lineRule="auto"/>
        <w:textAlignment w:val="auto"/>
      </w:pPr>
    </w:p>
    <w:sdt>
      <w:sdtPr>
        <w:rPr>
          <w:rFonts w:ascii="Times New Roman" w:eastAsia="MS Mincho" w:hAnsi="Times New Roman" w:cs="Times New Roman"/>
          <w:color w:val="auto"/>
          <w:sz w:val="20"/>
          <w:szCs w:val="20"/>
          <w:lang w:val="ja-JP"/>
        </w:rPr>
        <w:id w:val="1388221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BD648D" w14:textId="77777777" w:rsidR="00F06986" w:rsidRPr="00982041" w:rsidRDefault="00920F7A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982041">
            <w:rPr>
              <w:rFonts w:ascii="Times New Roman" w:hAnsi="Times New Roman" w:cs="Times New Roman"/>
              <w:color w:val="auto"/>
              <w:lang w:val="ja-JP"/>
            </w:rPr>
            <w:t>Table of Contents</w:t>
          </w:r>
        </w:p>
        <w:p w14:paraId="6DC73C41" w14:textId="77777777" w:rsidR="00193B3A" w:rsidRDefault="00F0698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r w:rsidRPr="00982041">
            <w:rPr>
              <w:rFonts w:ascii="Times New Roman" w:hAnsi="Times New Roman"/>
            </w:rPr>
            <w:fldChar w:fldCharType="begin"/>
          </w:r>
          <w:r w:rsidRPr="00982041">
            <w:rPr>
              <w:rFonts w:ascii="Times New Roman" w:hAnsi="Times New Roman"/>
            </w:rPr>
            <w:instrText xml:space="preserve"> TOC \o "1-4" \h \z \u </w:instrText>
          </w:r>
          <w:r w:rsidRPr="00982041">
            <w:rPr>
              <w:rFonts w:ascii="Times New Roman" w:hAnsi="Times New Roman"/>
            </w:rPr>
            <w:fldChar w:fldCharType="separate"/>
          </w:r>
          <w:hyperlink w:anchor="_Toc103613838" w:history="1">
            <w:r w:rsidR="00193B3A" w:rsidRPr="0048274B">
              <w:rPr>
                <w:rStyle w:val="Hyperlink"/>
              </w:rPr>
              <w:t>1.</w:t>
            </w:r>
            <w:r w:rsidR="00193B3A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193B3A" w:rsidRPr="0048274B">
              <w:rPr>
                <w:rStyle w:val="Hyperlink"/>
                <w:rFonts w:ascii="Times New Roman" w:hAnsi="Times New Roman"/>
              </w:rPr>
              <w:t>Section 1</w:t>
            </w:r>
            <w:r w:rsidR="00193B3A">
              <w:rPr>
                <w:webHidden/>
              </w:rPr>
              <w:tab/>
            </w:r>
            <w:r w:rsidR="00193B3A">
              <w:rPr>
                <w:webHidden/>
              </w:rPr>
              <w:fldChar w:fldCharType="begin"/>
            </w:r>
            <w:r w:rsidR="00193B3A">
              <w:rPr>
                <w:webHidden/>
              </w:rPr>
              <w:instrText xml:space="preserve"> PAGEREF _Toc103613838 \h </w:instrText>
            </w:r>
            <w:r w:rsidR="00193B3A">
              <w:rPr>
                <w:webHidden/>
              </w:rPr>
            </w:r>
            <w:r w:rsidR="00193B3A">
              <w:rPr>
                <w:webHidden/>
              </w:rPr>
              <w:fldChar w:fldCharType="separate"/>
            </w:r>
            <w:r w:rsidR="00193B3A">
              <w:rPr>
                <w:webHidden/>
              </w:rPr>
              <w:t>3</w:t>
            </w:r>
            <w:r w:rsidR="00193B3A">
              <w:rPr>
                <w:webHidden/>
              </w:rPr>
              <w:fldChar w:fldCharType="end"/>
            </w:r>
          </w:hyperlink>
        </w:p>
        <w:p w14:paraId="0F5F6AF3" w14:textId="77777777" w:rsidR="00193B3A" w:rsidRDefault="00D30BB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103613839" w:history="1">
            <w:r w:rsidR="00193B3A" w:rsidRPr="0048274B">
              <w:rPr>
                <w:rStyle w:val="Hyperlink"/>
              </w:rPr>
              <w:t>1.1</w:t>
            </w:r>
            <w:r w:rsidR="00193B3A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193B3A" w:rsidRPr="0048274B">
              <w:rPr>
                <w:rStyle w:val="Hyperlink"/>
              </w:rPr>
              <w:t>Section 1.1</w:t>
            </w:r>
            <w:r w:rsidR="00193B3A">
              <w:rPr>
                <w:webHidden/>
              </w:rPr>
              <w:tab/>
            </w:r>
            <w:r w:rsidR="00193B3A">
              <w:rPr>
                <w:webHidden/>
              </w:rPr>
              <w:fldChar w:fldCharType="begin"/>
            </w:r>
            <w:r w:rsidR="00193B3A">
              <w:rPr>
                <w:webHidden/>
              </w:rPr>
              <w:instrText xml:space="preserve"> PAGEREF _Toc103613839 \h </w:instrText>
            </w:r>
            <w:r w:rsidR="00193B3A">
              <w:rPr>
                <w:webHidden/>
              </w:rPr>
            </w:r>
            <w:r w:rsidR="00193B3A">
              <w:rPr>
                <w:webHidden/>
              </w:rPr>
              <w:fldChar w:fldCharType="separate"/>
            </w:r>
            <w:r w:rsidR="00193B3A">
              <w:rPr>
                <w:webHidden/>
              </w:rPr>
              <w:t>3</w:t>
            </w:r>
            <w:r w:rsidR="00193B3A">
              <w:rPr>
                <w:webHidden/>
              </w:rPr>
              <w:fldChar w:fldCharType="end"/>
            </w:r>
          </w:hyperlink>
        </w:p>
        <w:p w14:paraId="5A969DF4" w14:textId="77777777" w:rsidR="00193B3A" w:rsidRDefault="00D30BB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103613840" w:history="1">
            <w:r w:rsidR="00193B3A" w:rsidRPr="0048274B">
              <w:rPr>
                <w:rStyle w:val="Hyperlink"/>
              </w:rPr>
              <w:t>2.</w:t>
            </w:r>
            <w:r w:rsidR="00193B3A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193B3A" w:rsidRPr="0048274B">
              <w:rPr>
                <w:rStyle w:val="Hyperlink"/>
              </w:rPr>
              <w:t>Section 2</w:t>
            </w:r>
            <w:r w:rsidR="00193B3A">
              <w:rPr>
                <w:webHidden/>
              </w:rPr>
              <w:tab/>
            </w:r>
            <w:r w:rsidR="00193B3A">
              <w:rPr>
                <w:webHidden/>
              </w:rPr>
              <w:fldChar w:fldCharType="begin"/>
            </w:r>
            <w:r w:rsidR="00193B3A">
              <w:rPr>
                <w:webHidden/>
              </w:rPr>
              <w:instrText xml:space="preserve"> PAGEREF _Toc103613840 \h </w:instrText>
            </w:r>
            <w:r w:rsidR="00193B3A">
              <w:rPr>
                <w:webHidden/>
              </w:rPr>
            </w:r>
            <w:r w:rsidR="00193B3A">
              <w:rPr>
                <w:webHidden/>
              </w:rPr>
              <w:fldChar w:fldCharType="separate"/>
            </w:r>
            <w:r w:rsidR="00193B3A">
              <w:rPr>
                <w:webHidden/>
              </w:rPr>
              <w:t>4</w:t>
            </w:r>
            <w:r w:rsidR="00193B3A">
              <w:rPr>
                <w:webHidden/>
              </w:rPr>
              <w:fldChar w:fldCharType="end"/>
            </w:r>
          </w:hyperlink>
        </w:p>
        <w:p w14:paraId="5F3683E3" w14:textId="77777777" w:rsidR="00F06986" w:rsidRPr="00982041" w:rsidRDefault="00F06986">
          <w:r w:rsidRPr="00982041">
            <w:rPr>
              <w:rFonts w:eastAsia="MS Gothic"/>
              <w:noProof/>
            </w:rPr>
            <w:fldChar w:fldCharType="end"/>
          </w:r>
        </w:p>
      </w:sdtContent>
    </w:sdt>
    <w:p w14:paraId="496E8B08" w14:textId="77777777" w:rsidR="00F828B1" w:rsidRPr="00982041" w:rsidRDefault="00193B3A" w:rsidP="005A3BE2">
      <w:pPr>
        <w:pStyle w:val="Heading1"/>
        <w:rPr>
          <w:rFonts w:ascii="Times New Roman" w:hAnsi="Times New Roman"/>
        </w:rPr>
      </w:pPr>
      <w:bookmarkStart w:id="20" w:name="_Toc429481642"/>
      <w:bookmarkStart w:id="21" w:name="_Toc429742806"/>
      <w:bookmarkStart w:id="22" w:name="_Toc103613838"/>
      <w:bookmarkEnd w:id="20"/>
      <w:bookmarkEnd w:id="21"/>
      <w:r>
        <w:rPr>
          <w:rFonts w:ascii="Times New Roman" w:hAnsi="Times New Roman"/>
        </w:rPr>
        <w:lastRenderedPageBreak/>
        <w:t>Section 1</w:t>
      </w:r>
      <w:bookmarkEnd w:id="22"/>
    </w:p>
    <w:p w14:paraId="30D89D81" w14:textId="77777777" w:rsidR="00CD51D2" w:rsidRDefault="00193B3A" w:rsidP="00193B3A">
      <w:pPr>
        <w:pStyle w:val="Heading2"/>
        <w:rPr>
          <w:rFonts w:ascii="Times New Roman" w:hAnsi="Times New Roman"/>
        </w:rPr>
      </w:pPr>
      <w:bookmarkStart w:id="23" w:name="_Toc103613839"/>
      <w:r>
        <w:rPr>
          <w:rFonts w:ascii="Times New Roman" w:hAnsi="Times New Roman"/>
        </w:rPr>
        <w:t>Section 1.1</w:t>
      </w:r>
      <w:bookmarkEnd w:id="23"/>
    </w:p>
    <w:p w14:paraId="011F316A" w14:textId="77777777" w:rsidR="00193B3A" w:rsidRPr="00193B3A" w:rsidRDefault="00193B3A" w:rsidP="00193B3A">
      <w:pPr>
        <w:pStyle w:val="BodyText"/>
      </w:pPr>
    </w:p>
    <w:p w14:paraId="24B750EE" w14:textId="77777777" w:rsidR="00193B3A" w:rsidRDefault="00193B3A">
      <w:pPr>
        <w:pStyle w:val="Heading1"/>
      </w:pPr>
      <w:bookmarkStart w:id="24" w:name="_Toc10361384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lastRenderedPageBreak/>
        <w:t>Section 2</w:t>
      </w:r>
      <w:bookmarkEnd w:id="24"/>
    </w:p>
    <w:sectPr w:rsidR="00193B3A" w:rsidSect="002612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701" w:right="1077" w:bottom="1191" w:left="1077" w:header="680" w:footer="510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EB5D" w14:textId="77777777" w:rsidR="00D30BB8" w:rsidRDefault="00D30BB8">
      <w:r>
        <w:separator/>
      </w:r>
    </w:p>
  </w:endnote>
  <w:endnote w:type="continuationSeparator" w:id="0">
    <w:p w14:paraId="26E4C5B8" w14:textId="77777777" w:rsidR="00D30BB8" w:rsidRDefault="00D30BB8">
      <w:r>
        <w:continuationSeparator/>
      </w:r>
    </w:p>
  </w:endnote>
  <w:endnote w:type="continuationNotice" w:id="1">
    <w:p w14:paraId="5FC92F75" w14:textId="77777777" w:rsidR="00D30BB8" w:rsidRDefault="00D30B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8CF5B11C-2133-4FD4-A774-FC1302FA7562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W5">
    <w:altName w:val="Meiryo UI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8F3F" w14:textId="77777777" w:rsidR="002B3BA7" w:rsidRDefault="002B3BA7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46" behindDoc="0" locked="0" layoutInCell="1" allowOverlap="1" wp14:anchorId="30694B5F" wp14:editId="527D5473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47191" name="図 147191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14:paraId="755A2E36" w14:textId="77777777" w:rsidR="002B3BA7" w:rsidRDefault="00D30BB8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8D3326">
      <w:t>HAGE Functional Specification</w:t>
    </w:r>
    <w:r>
      <w:fldChar w:fldCharType="end"/>
    </w:r>
    <w:r w:rsidR="002B3BA7"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B69F" w14:textId="63C1E73F" w:rsidR="002B3BA7" w:rsidRDefault="002B3BA7">
    <w:pPr>
      <w:pStyle w:val="Footer"/>
      <w:tabs>
        <w:tab w:val="right" w:pos="972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6E873ED" wp14:editId="20D13EDF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D17F2" id="Line 16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" strokecolor="#2a289d" strokeweight="2.25pt">
              <w10:wrap anchorx="page" anchory="page"/>
            </v:line>
          </w:pict>
        </mc:Fallback>
      </mc:AlternateContent>
    </w:r>
    <w:r w:rsidR="00D30BB8">
      <w:fldChar w:fldCharType="begin"/>
    </w:r>
    <w:r w:rsidR="00D30BB8">
      <w:instrText xml:space="preserve"> DOCPROPERTY  Category  \* MERGEFORMAT </w:instrText>
    </w:r>
    <w:r w:rsidR="00D30BB8">
      <w:fldChar w:fldCharType="separate"/>
    </w:r>
    <w:r w:rsidR="008D3326">
      <w:t>Rev. 1.00</w:t>
    </w:r>
    <w:r w:rsidR="00D30BB8"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5A4C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</w:p>
  <w:p w14:paraId="0EC5C622" w14:textId="1D19042D" w:rsidR="002B3BA7" w:rsidRDefault="005749B6" w:rsidP="00D12000">
    <w:pPr>
      <w:pStyle w:val="Footer"/>
      <w:tabs>
        <w:tab w:val="clear" w:pos="4820"/>
        <w:tab w:val="clear" w:pos="9752"/>
        <w:tab w:val="left" w:pos="6840"/>
      </w:tabs>
    </w:pPr>
    <w:r>
      <w:t>May</w:t>
    </w:r>
    <w:r w:rsidR="008D3326">
      <w:t>/</w:t>
    </w:r>
    <w:r>
      <w:t>16</w:t>
    </w:r>
    <w:r w:rsidR="008D3326">
      <w:t>/</w:t>
    </w:r>
    <w:r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161271405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3845647" w14:textId="77777777" w:rsidR="002B3BA7" w:rsidRDefault="002B3BA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65A4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EEA8E7" w14:textId="77777777" w:rsidR="002B3BA7" w:rsidRPr="00776DEE" w:rsidRDefault="00776DEE">
    <w:pPr>
      <w:pStyle w:val="Footer"/>
    </w:pPr>
    <w:r w:rsidRPr="00776DEE">
      <w:t>Ban</w:t>
    </w:r>
    <w:r>
      <w:t xml:space="preserve"> V</w:t>
    </w:r>
    <w:r w:rsidRPr="00776DEE">
      <w:t>ien Company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6B93" w14:textId="77777777" w:rsidR="00D30BB8" w:rsidRDefault="00D30BB8">
      <w:r>
        <w:separator/>
      </w:r>
    </w:p>
  </w:footnote>
  <w:footnote w:type="continuationSeparator" w:id="0">
    <w:p w14:paraId="2F08F92A" w14:textId="77777777" w:rsidR="00D30BB8" w:rsidRDefault="00D30BB8">
      <w:r>
        <w:continuationSeparator/>
      </w:r>
    </w:p>
  </w:footnote>
  <w:footnote w:type="continuationNotice" w:id="1">
    <w:p w14:paraId="1DAE3F65" w14:textId="77777777" w:rsidR="00D30BB8" w:rsidRDefault="00D30B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7FF3" w14:textId="77777777" w:rsidR="002B3BA7" w:rsidRDefault="002B3BA7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50DD" w14:textId="77777777" w:rsidR="002B3BA7" w:rsidRDefault="002B3BA7">
    <w:pPr>
      <w:pStyle w:val="Header"/>
      <w:jc w:val="left"/>
    </w:pPr>
  </w:p>
  <w:p w14:paraId="779E05F3" w14:textId="77777777" w:rsidR="002B3BA7" w:rsidRDefault="002B3BA7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16D2313" wp14:editId="72E759B4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0" t="0" r="0" b="0"/>
              <wp:wrapNone/>
              <wp:docPr id="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DCD4B" id="Line 19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" strokecolor="#2a289d" strokeweight="2.25pt">
              <w10:wrap anchorx="page" anchory="page"/>
            </v:line>
          </w:pict>
        </mc:Fallback>
      </mc:AlternateContent>
    </w:r>
    <w:r w:rsidR="00193B3A">
      <w:t>Document tile</w:t>
    </w: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3E8C4" w14:textId="6A6E14A8" w:rsidR="002B3BA7" w:rsidRPr="00CB5F84" w:rsidRDefault="008D3326" w:rsidP="00AB3A00">
    <w:pPr>
      <w:pStyle w:val="afe"/>
      <w:rPr>
        <w:color w:val="2A289D"/>
      </w:rPr>
    </w:pPr>
    <w:r>
      <w:rPr>
        <w:noProof/>
      </w:rPr>
      <w:drawing>
        <wp:anchor distT="0" distB="0" distL="114300" distR="114300" simplePos="0" relativeHeight="251659270" behindDoc="1" locked="0" layoutInCell="1" allowOverlap="1" wp14:anchorId="3E72EE73" wp14:editId="3D965CBC">
          <wp:simplePos x="0" y="0"/>
          <wp:positionH relativeFrom="column">
            <wp:posOffset>1905</wp:posOffset>
          </wp:positionH>
          <wp:positionV relativeFrom="paragraph">
            <wp:posOffset>120650</wp:posOffset>
          </wp:positionV>
          <wp:extent cx="850900" cy="331470"/>
          <wp:effectExtent l="0" t="0" r="6350" b="0"/>
          <wp:wrapTight wrapText="bothSides">
            <wp:wrapPolygon edited="0">
              <wp:start x="16925" y="0"/>
              <wp:lineTo x="0" y="6207"/>
              <wp:lineTo x="0" y="19862"/>
              <wp:lineTo x="17409" y="19862"/>
              <wp:lineTo x="21278" y="16138"/>
              <wp:lineTo x="21278" y="4966"/>
              <wp:lineTo x="20794" y="0"/>
              <wp:lineTo x="16925" y="0"/>
            </wp:wrapPolygon>
          </wp:wrapTight>
          <wp:docPr id="1" name="Picture 175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5" descr="A picture containing text, clipar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00" cy="33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3BA7">
      <w:rPr>
        <w:rFonts w:hint="eastAsia"/>
      </w:rPr>
      <w:tab/>
    </w:r>
  </w:p>
  <w:p w14:paraId="3E45A6CE" w14:textId="61D95A67" w:rsidR="002B3BA7" w:rsidRDefault="002B3BA7" w:rsidP="00286204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FC3BB6"/>
    <w:multiLevelType w:val="hybridMultilevel"/>
    <w:tmpl w:val="E1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07509D"/>
    <w:multiLevelType w:val="hybridMultilevel"/>
    <w:tmpl w:val="1C704512"/>
    <w:lvl w:ilvl="0" w:tplc="04090001">
      <w:start w:val="1"/>
      <w:numFmt w:val="bullet"/>
      <w:lvlText w:val=""/>
      <w:lvlJc w:val="left"/>
      <w:pPr>
        <w:ind w:left="619" w:hanging="420"/>
      </w:pPr>
      <w:rPr>
        <w:rFonts w:ascii="Symbol" w:hAnsi="Symbol" w:hint="default"/>
      </w:rPr>
    </w:lvl>
    <w:lvl w:ilvl="1" w:tplc="9B42DDA6">
      <w:start w:val="20"/>
      <w:numFmt w:val="bullet"/>
      <w:lvlText w:val="＊"/>
      <w:lvlJc w:val="left"/>
      <w:pPr>
        <w:ind w:left="979" w:hanging="360"/>
      </w:pPr>
      <w:rPr>
        <w:rFonts w:ascii="MS Mincho" w:eastAsia="MS Mincho" w:hAnsi="MS Mincho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2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13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BB0C9E"/>
    <w:multiLevelType w:val="multilevel"/>
    <w:tmpl w:val="A4806C44"/>
    <w:lvl w:ilvl="0">
      <w:start w:val="1"/>
      <w:numFmt w:val="decimal"/>
      <w:lvlRestart w:val="0"/>
      <w:pStyle w:val="Heading1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73677BA1"/>
    <w:multiLevelType w:val="hybridMultilevel"/>
    <w:tmpl w:val="6134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47696">
    <w:abstractNumId w:val="12"/>
  </w:num>
  <w:num w:numId="2" w16cid:durableId="740179097">
    <w:abstractNumId w:val="13"/>
  </w:num>
  <w:num w:numId="3" w16cid:durableId="845099119">
    <w:abstractNumId w:val="14"/>
  </w:num>
  <w:num w:numId="4" w16cid:durableId="959334864">
    <w:abstractNumId w:val="8"/>
  </w:num>
  <w:num w:numId="5" w16cid:durableId="1503861653">
    <w:abstractNumId w:val="10"/>
    <w:lvlOverride w:ilvl="0">
      <w:startOverride w:val="1"/>
    </w:lvlOverride>
  </w:num>
  <w:num w:numId="6" w16cid:durableId="1657107792">
    <w:abstractNumId w:val="7"/>
  </w:num>
  <w:num w:numId="7" w16cid:durableId="522786341">
    <w:abstractNumId w:val="6"/>
  </w:num>
  <w:num w:numId="8" w16cid:durableId="90205985">
    <w:abstractNumId w:val="5"/>
  </w:num>
  <w:num w:numId="9" w16cid:durableId="767888091">
    <w:abstractNumId w:val="4"/>
  </w:num>
  <w:num w:numId="10" w16cid:durableId="1743218060">
    <w:abstractNumId w:val="3"/>
  </w:num>
  <w:num w:numId="11" w16cid:durableId="214897470">
    <w:abstractNumId w:val="2"/>
  </w:num>
  <w:num w:numId="12" w16cid:durableId="867063693">
    <w:abstractNumId w:val="1"/>
  </w:num>
  <w:num w:numId="13" w16cid:durableId="934095012">
    <w:abstractNumId w:val="0"/>
  </w:num>
  <w:num w:numId="14" w16cid:durableId="242373317">
    <w:abstractNumId w:val="11"/>
  </w:num>
  <w:num w:numId="15" w16cid:durableId="1255439140">
    <w:abstractNumId w:val="9"/>
  </w:num>
  <w:num w:numId="16" w16cid:durableId="1422332846">
    <w:abstractNumId w:val="15"/>
  </w:num>
  <w:num w:numId="17" w16cid:durableId="1697340743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bordersDoNotSurroundHeader/>
  <w:bordersDoNotSurroundFooter/>
  <w:activeWritingStyle w:appName="MSWord" w:lang="ja-JP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  <o:colormru v:ext="edit" colors="#fd000d,#1e1284,#324099,#2a289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26"/>
    <w:rsid w:val="00000E2F"/>
    <w:rsid w:val="0000220B"/>
    <w:rsid w:val="00002B29"/>
    <w:rsid w:val="0000328A"/>
    <w:rsid w:val="00003E2D"/>
    <w:rsid w:val="00004C09"/>
    <w:rsid w:val="00005077"/>
    <w:rsid w:val="00005363"/>
    <w:rsid w:val="00005463"/>
    <w:rsid w:val="0000573A"/>
    <w:rsid w:val="00007F79"/>
    <w:rsid w:val="00010CFD"/>
    <w:rsid w:val="00011357"/>
    <w:rsid w:val="0001211A"/>
    <w:rsid w:val="00012BC5"/>
    <w:rsid w:val="000156BB"/>
    <w:rsid w:val="0001598A"/>
    <w:rsid w:val="0001658B"/>
    <w:rsid w:val="000166EE"/>
    <w:rsid w:val="00017BC9"/>
    <w:rsid w:val="0002194C"/>
    <w:rsid w:val="00022DB1"/>
    <w:rsid w:val="00023354"/>
    <w:rsid w:val="00023771"/>
    <w:rsid w:val="00023DF0"/>
    <w:rsid w:val="0002470F"/>
    <w:rsid w:val="0002589A"/>
    <w:rsid w:val="000268FE"/>
    <w:rsid w:val="00027777"/>
    <w:rsid w:val="00027ED1"/>
    <w:rsid w:val="00031291"/>
    <w:rsid w:val="00031703"/>
    <w:rsid w:val="000317C5"/>
    <w:rsid w:val="00032073"/>
    <w:rsid w:val="00032AB3"/>
    <w:rsid w:val="00033229"/>
    <w:rsid w:val="00033A3C"/>
    <w:rsid w:val="00034130"/>
    <w:rsid w:val="00034F5E"/>
    <w:rsid w:val="000355A3"/>
    <w:rsid w:val="00035BBD"/>
    <w:rsid w:val="00035BD9"/>
    <w:rsid w:val="00035F2A"/>
    <w:rsid w:val="00037C66"/>
    <w:rsid w:val="00037E67"/>
    <w:rsid w:val="000401DD"/>
    <w:rsid w:val="00040468"/>
    <w:rsid w:val="000404B2"/>
    <w:rsid w:val="000408B2"/>
    <w:rsid w:val="000415F0"/>
    <w:rsid w:val="00041CDC"/>
    <w:rsid w:val="000447F2"/>
    <w:rsid w:val="00045C75"/>
    <w:rsid w:val="000466FD"/>
    <w:rsid w:val="000472F2"/>
    <w:rsid w:val="00047D13"/>
    <w:rsid w:val="00050FEF"/>
    <w:rsid w:val="00052D76"/>
    <w:rsid w:val="00052F59"/>
    <w:rsid w:val="00053976"/>
    <w:rsid w:val="00054FFA"/>
    <w:rsid w:val="00055464"/>
    <w:rsid w:val="00055670"/>
    <w:rsid w:val="000569C9"/>
    <w:rsid w:val="000601B2"/>
    <w:rsid w:val="000605BF"/>
    <w:rsid w:val="0006108E"/>
    <w:rsid w:val="00062832"/>
    <w:rsid w:val="000628AD"/>
    <w:rsid w:val="000640EE"/>
    <w:rsid w:val="00065855"/>
    <w:rsid w:val="00066BFE"/>
    <w:rsid w:val="000670B1"/>
    <w:rsid w:val="000672FC"/>
    <w:rsid w:val="00067887"/>
    <w:rsid w:val="00071F9B"/>
    <w:rsid w:val="0007225C"/>
    <w:rsid w:val="00072639"/>
    <w:rsid w:val="00073F1B"/>
    <w:rsid w:val="000747F0"/>
    <w:rsid w:val="00075A2C"/>
    <w:rsid w:val="00075D88"/>
    <w:rsid w:val="00076F4A"/>
    <w:rsid w:val="00077FDE"/>
    <w:rsid w:val="0008186E"/>
    <w:rsid w:val="000818DD"/>
    <w:rsid w:val="00081C19"/>
    <w:rsid w:val="000824C0"/>
    <w:rsid w:val="00082E2B"/>
    <w:rsid w:val="00083E1B"/>
    <w:rsid w:val="00084C9F"/>
    <w:rsid w:val="00084EE8"/>
    <w:rsid w:val="0008509D"/>
    <w:rsid w:val="00086103"/>
    <w:rsid w:val="000861AB"/>
    <w:rsid w:val="0008678A"/>
    <w:rsid w:val="00086F4F"/>
    <w:rsid w:val="0009004B"/>
    <w:rsid w:val="0009044B"/>
    <w:rsid w:val="000907F0"/>
    <w:rsid w:val="00091DD1"/>
    <w:rsid w:val="00092236"/>
    <w:rsid w:val="00093609"/>
    <w:rsid w:val="00094138"/>
    <w:rsid w:val="00095D78"/>
    <w:rsid w:val="00095D79"/>
    <w:rsid w:val="00096F57"/>
    <w:rsid w:val="00097295"/>
    <w:rsid w:val="000A15A9"/>
    <w:rsid w:val="000A1EC6"/>
    <w:rsid w:val="000A3A22"/>
    <w:rsid w:val="000A3DB4"/>
    <w:rsid w:val="000A473A"/>
    <w:rsid w:val="000A549E"/>
    <w:rsid w:val="000A664F"/>
    <w:rsid w:val="000B014D"/>
    <w:rsid w:val="000B1955"/>
    <w:rsid w:val="000B2198"/>
    <w:rsid w:val="000B25C9"/>
    <w:rsid w:val="000B4A2A"/>
    <w:rsid w:val="000B577D"/>
    <w:rsid w:val="000B6A6B"/>
    <w:rsid w:val="000B7163"/>
    <w:rsid w:val="000B764E"/>
    <w:rsid w:val="000C07CC"/>
    <w:rsid w:val="000C0C8B"/>
    <w:rsid w:val="000C1361"/>
    <w:rsid w:val="000C1479"/>
    <w:rsid w:val="000C1493"/>
    <w:rsid w:val="000C1697"/>
    <w:rsid w:val="000C1D5D"/>
    <w:rsid w:val="000C3192"/>
    <w:rsid w:val="000C3828"/>
    <w:rsid w:val="000C3A2A"/>
    <w:rsid w:val="000C4CE6"/>
    <w:rsid w:val="000C594E"/>
    <w:rsid w:val="000C5F4B"/>
    <w:rsid w:val="000C7BD2"/>
    <w:rsid w:val="000D07F1"/>
    <w:rsid w:val="000D0DD2"/>
    <w:rsid w:val="000D1163"/>
    <w:rsid w:val="000D1B60"/>
    <w:rsid w:val="000D26BC"/>
    <w:rsid w:val="000D2A49"/>
    <w:rsid w:val="000D2E36"/>
    <w:rsid w:val="000D3091"/>
    <w:rsid w:val="000D3F76"/>
    <w:rsid w:val="000D4756"/>
    <w:rsid w:val="000D4D45"/>
    <w:rsid w:val="000D68BD"/>
    <w:rsid w:val="000D6E03"/>
    <w:rsid w:val="000D72D4"/>
    <w:rsid w:val="000D773C"/>
    <w:rsid w:val="000D7B79"/>
    <w:rsid w:val="000E0E63"/>
    <w:rsid w:val="000E274B"/>
    <w:rsid w:val="000E324C"/>
    <w:rsid w:val="000E698B"/>
    <w:rsid w:val="000E7072"/>
    <w:rsid w:val="000E7107"/>
    <w:rsid w:val="000F05D8"/>
    <w:rsid w:val="000F1513"/>
    <w:rsid w:val="000F1832"/>
    <w:rsid w:val="000F1C74"/>
    <w:rsid w:val="000F2769"/>
    <w:rsid w:val="000F2C00"/>
    <w:rsid w:val="000F312B"/>
    <w:rsid w:val="000F45E1"/>
    <w:rsid w:val="000F5CD0"/>
    <w:rsid w:val="000F63E2"/>
    <w:rsid w:val="000F6A0B"/>
    <w:rsid w:val="000F7481"/>
    <w:rsid w:val="000F7715"/>
    <w:rsid w:val="000F7E19"/>
    <w:rsid w:val="00101BA4"/>
    <w:rsid w:val="00101CE9"/>
    <w:rsid w:val="00102B3A"/>
    <w:rsid w:val="00102E21"/>
    <w:rsid w:val="0010452A"/>
    <w:rsid w:val="00104CDF"/>
    <w:rsid w:val="00104E2A"/>
    <w:rsid w:val="00105137"/>
    <w:rsid w:val="0010634B"/>
    <w:rsid w:val="00106781"/>
    <w:rsid w:val="001067EB"/>
    <w:rsid w:val="00106E04"/>
    <w:rsid w:val="00110447"/>
    <w:rsid w:val="001106C3"/>
    <w:rsid w:val="00110ABD"/>
    <w:rsid w:val="00110F97"/>
    <w:rsid w:val="00111DA4"/>
    <w:rsid w:val="00113CF4"/>
    <w:rsid w:val="001152E1"/>
    <w:rsid w:val="00115ABF"/>
    <w:rsid w:val="00115BC0"/>
    <w:rsid w:val="001162E7"/>
    <w:rsid w:val="00117679"/>
    <w:rsid w:val="001179FD"/>
    <w:rsid w:val="001207AF"/>
    <w:rsid w:val="001209CB"/>
    <w:rsid w:val="00120B69"/>
    <w:rsid w:val="0012143F"/>
    <w:rsid w:val="001227BE"/>
    <w:rsid w:val="001230A9"/>
    <w:rsid w:val="00124840"/>
    <w:rsid w:val="00125B54"/>
    <w:rsid w:val="00127032"/>
    <w:rsid w:val="0012722E"/>
    <w:rsid w:val="00127442"/>
    <w:rsid w:val="00130BDA"/>
    <w:rsid w:val="00130C64"/>
    <w:rsid w:val="00131A10"/>
    <w:rsid w:val="00131FF4"/>
    <w:rsid w:val="00132B05"/>
    <w:rsid w:val="001332A8"/>
    <w:rsid w:val="00134160"/>
    <w:rsid w:val="001353BC"/>
    <w:rsid w:val="001354DA"/>
    <w:rsid w:val="00137359"/>
    <w:rsid w:val="00137C92"/>
    <w:rsid w:val="00137E3B"/>
    <w:rsid w:val="001402B1"/>
    <w:rsid w:val="00140D40"/>
    <w:rsid w:val="00143722"/>
    <w:rsid w:val="001446F9"/>
    <w:rsid w:val="00144752"/>
    <w:rsid w:val="00144A29"/>
    <w:rsid w:val="00145638"/>
    <w:rsid w:val="001470BD"/>
    <w:rsid w:val="00147FB3"/>
    <w:rsid w:val="00150554"/>
    <w:rsid w:val="00150C3C"/>
    <w:rsid w:val="001528B1"/>
    <w:rsid w:val="001530D0"/>
    <w:rsid w:val="00156AD0"/>
    <w:rsid w:val="00156C5B"/>
    <w:rsid w:val="0015727B"/>
    <w:rsid w:val="00157FA9"/>
    <w:rsid w:val="00157FD4"/>
    <w:rsid w:val="00160676"/>
    <w:rsid w:val="00160A2B"/>
    <w:rsid w:val="00162C60"/>
    <w:rsid w:val="00162C98"/>
    <w:rsid w:val="00164C15"/>
    <w:rsid w:val="00170643"/>
    <w:rsid w:val="00170884"/>
    <w:rsid w:val="00170ED2"/>
    <w:rsid w:val="00172624"/>
    <w:rsid w:val="001729C9"/>
    <w:rsid w:val="00172C6D"/>
    <w:rsid w:val="0017310D"/>
    <w:rsid w:val="0017396D"/>
    <w:rsid w:val="00173F17"/>
    <w:rsid w:val="0017408D"/>
    <w:rsid w:val="001751FF"/>
    <w:rsid w:val="00175380"/>
    <w:rsid w:val="00175E9D"/>
    <w:rsid w:val="00176478"/>
    <w:rsid w:val="00176D42"/>
    <w:rsid w:val="00177129"/>
    <w:rsid w:val="00180AD8"/>
    <w:rsid w:val="00184177"/>
    <w:rsid w:val="0018431D"/>
    <w:rsid w:val="001843AE"/>
    <w:rsid w:val="00184B51"/>
    <w:rsid w:val="00184C37"/>
    <w:rsid w:val="00185570"/>
    <w:rsid w:val="00185BC7"/>
    <w:rsid w:val="00185C43"/>
    <w:rsid w:val="00185D2B"/>
    <w:rsid w:val="00185F8C"/>
    <w:rsid w:val="00187865"/>
    <w:rsid w:val="00187D7F"/>
    <w:rsid w:val="00193B3A"/>
    <w:rsid w:val="00194761"/>
    <w:rsid w:val="00195341"/>
    <w:rsid w:val="001953F5"/>
    <w:rsid w:val="0019541E"/>
    <w:rsid w:val="00195A8D"/>
    <w:rsid w:val="00195D48"/>
    <w:rsid w:val="0019650A"/>
    <w:rsid w:val="00196C08"/>
    <w:rsid w:val="00196CCB"/>
    <w:rsid w:val="0019702F"/>
    <w:rsid w:val="001A0A5F"/>
    <w:rsid w:val="001A283A"/>
    <w:rsid w:val="001A2F8A"/>
    <w:rsid w:val="001A33DD"/>
    <w:rsid w:val="001A5070"/>
    <w:rsid w:val="001A557C"/>
    <w:rsid w:val="001A5D93"/>
    <w:rsid w:val="001A763C"/>
    <w:rsid w:val="001A7ABB"/>
    <w:rsid w:val="001A7D09"/>
    <w:rsid w:val="001B04C0"/>
    <w:rsid w:val="001B146E"/>
    <w:rsid w:val="001B1CA6"/>
    <w:rsid w:val="001B2267"/>
    <w:rsid w:val="001B2B91"/>
    <w:rsid w:val="001B2CB8"/>
    <w:rsid w:val="001B3517"/>
    <w:rsid w:val="001B38EE"/>
    <w:rsid w:val="001B3C0A"/>
    <w:rsid w:val="001B3EC1"/>
    <w:rsid w:val="001B48BD"/>
    <w:rsid w:val="001B49B6"/>
    <w:rsid w:val="001B7162"/>
    <w:rsid w:val="001C154C"/>
    <w:rsid w:val="001C2167"/>
    <w:rsid w:val="001C25FF"/>
    <w:rsid w:val="001C40C0"/>
    <w:rsid w:val="001C60AC"/>
    <w:rsid w:val="001C6AD2"/>
    <w:rsid w:val="001C71B5"/>
    <w:rsid w:val="001C7BB8"/>
    <w:rsid w:val="001D012A"/>
    <w:rsid w:val="001D023F"/>
    <w:rsid w:val="001D1C27"/>
    <w:rsid w:val="001D1CB6"/>
    <w:rsid w:val="001D2433"/>
    <w:rsid w:val="001D326E"/>
    <w:rsid w:val="001D4374"/>
    <w:rsid w:val="001D4C06"/>
    <w:rsid w:val="001D4DAB"/>
    <w:rsid w:val="001D50AE"/>
    <w:rsid w:val="001D5965"/>
    <w:rsid w:val="001D599D"/>
    <w:rsid w:val="001D6161"/>
    <w:rsid w:val="001D7F7A"/>
    <w:rsid w:val="001E2341"/>
    <w:rsid w:val="001E28AE"/>
    <w:rsid w:val="001E2FBB"/>
    <w:rsid w:val="001E3489"/>
    <w:rsid w:val="001E3A13"/>
    <w:rsid w:val="001E3BCD"/>
    <w:rsid w:val="001E4369"/>
    <w:rsid w:val="001E4404"/>
    <w:rsid w:val="001E4AEB"/>
    <w:rsid w:val="001E61CD"/>
    <w:rsid w:val="001E61E7"/>
    <w:rsid w:val="001E6716"/>
    <w:rsid w:val="001E6F23"/>
    <w:rsid w:val="001E77A5"/>
    <w:rsid w:val="001F02D3"/>
    <w:rsid w:val="001F065C"/>
    <w:rsid w:val="001F1BD1"/>
    <w:rsid w:val="001F2170"/>
    <w:rsid w:val="001F2396"/>
    <w:rsid w:val="001F27D1"/>
    <w:rsid w:val="001F3951"/>
    <w:rsid w:val="001F5C20"/>
    <w:rsid w:val="001F753F"/>
    <w:rsid w:val="001F756B"/>
    <w:rsid w:val="001F7DF1"/>
    <w:rsid w:val="0020070E"/>
    <w:rsid w:val="00200D38"/>
    <w:rsid w:val="00201698"/>
    <w:rsid w:val="00201BAB"/>
    <w:rsid w:val="00201D9C"/>
    <w:rsid w:val="002022A8"/>
    <w:rsid w:val="00203D60"/>
    <w:rsid w:val="0020619A"/>
    <w:rsid w:val="00206A20"/>
    <w:rsid w:val="00207B59"/>
    <w:rsid w:val="00211735"/>
    <w:rsid w:val="00211779"/>
    <w:rsid w:val="00211AF1"/>
    <w:rsid w:val="00211B2E"/>
    <w:rsid w:val="00212BDF"/>
    <w:rsid w:val="00214672"/>
    <w:rsid w:val="00215BB5"/>
    <w:rsid w:val="00215E5F"/>
    <w:rsid w:val="00216167"/>
    <w:rsid w:val="00216BB8"/>
    <w:rsid w:val="00216DB8"/>
    <w:rsid w:val="0022027D"/>
    <w:rsid w:val="002215D5"/>
    <w:rsid w:val="00222DD2"/>
    <w:rsid w:val="002230CF"/>
    <w:rsid w:val="002230F1"/>
    <w:rsid w:val="00223A98"/>
    <w:rsid w:val="002243A5"/>
    <w:rsid w:val="00224FFC"/>
    <w:rsid w:val="002250B0"/>
    <w:rsid w:val="002275B7"/>
    <w:rsid w:val="00227C4E"/>
    <w:rsid w:val="00227D65"/>
    <w:rsid w:val="00227F1B"/>
    <w:rsid w:val="00230354"/>
    <w:rsid w:val="00230C6F"/>
    <w:rsid w:val="002317D7"/>
    <w:rsid w:val="002335A4"/>
    <w:rsid w:val="002342C0"/>
    <w:rsid w:val="0023451C"/>
    <w:rsid w:val="002356A8"/>
    <w:rsid w:val="00235785"/>
    <w:rsid w:val="002364AB"/>
    <w:rsid w:val="002376DC"/>
    <w:rsid w:val="0023791D"/>
    <w:rsid w:val="0023799E"/>
    <w:rsid w:val="002403F2"/>
    <w:rsid w:val="00240EFB"/>
    <w:rsid w:val="00241FBF"/>
    <w:rsid w:val="00243443"/>
    <w:rsid w:val="00243449"/>
    <w:rsid w:val="00244D27"/>
    <w:rsid w:val="0024775D"/>
    <w:rsid w:val="00251885"/>
    <w:rsid w:val="002544CF"/>
    <w:rsid w:val="00254920"/>
    <w:rsid w:val="00255845"/>
    <w:rsid w:val="002562B6"/>
    <w:rsid w:val="00256C3C"/>
    <w:rsid w:val="00257BCE"/>
    <w:rsid w:val="0026075E"/>
    <w:rsid w:val="002612BE"/>
    <w:rsid w:val="00262061"/>
    <w:rsid w:val="00262E4A"/>
    <w:rsid w:val="00262FC5"/>
    <w:rsid w:val="002637F9"/>
    <w:rsid w:val="002638A6"/>
    <w:rsid w:val="002639B6"/>
    <w:rsid w:val="002641F5"/>
    <w:rsid w:val="00264FD6"/>
    <w:rsid w:val="00265A4C"/>
    <w:rsid w:val="00267864"/>
    <w:rsid w:val="00267B24"/>
    <w:rsid w:val="002703B2"/>
    <w:rsid w:val="002706AA"/>
    <w:rsid w:val="00271ACD"/>
    <w:rsid w:val="00273906"/>
    <w:rsid w:val="00273C7C"/>
    <w:rsid w:val="00273C81"/>
    <w:rsid w:val="002753B7"/>
    <w:rsid w:val="002754B9"/>
    <w:rsid w:val="00275DC4"/>
    <w:rsid w:val="00277D36"/>
    <w:rsid w:val="00280189"/>
    <w:rsid w:val="00280498"/>
    <w:rsid w:val="0028075C"/>
    <w:rsid w:val="002811C0"/>
    <w:rsid w:val="00281B28"/>
    <w:rsid w:val="002832C6"/>
    <w:rsid w:val="00283B09"/>
    <w:rsid w:val="0028614B"/>
    <w:rsid w:val="00286204"/>
    <w:rsid w:val="0028725E"/>
    <w:rsid w:val="002902C5"/>
    <w:rsid w:val="002913A4"/>
    <w:rsid w:val="00291766"/>
    <w:rsid w:val="0029190F"/>
    <w:rsid w:val="00291C2B"/>
    <w:rsid w:val="00291D80"/>
    <w:rsid w:val="00291DA2"/>
    <w:rsid w:val="00292CF3"/>
    <w:rsid w:val="0029325C"/>
    <w:rsid w:val="00293F85"/>
    <w:rsid w:val="0029655A"/>
    <w:rsid w:val="002966FC"/>
    <w:rsid w:val="00296CF9"/>
    <w:rsid w:val="002A011A"/>
    <w:rsid w:val="002A218E"/>
    <w:rsid w:val="002A2AD0"/>
    <w:rsid w:val="002A7531"/>
    <w:rsid w:val="002A75AD"/>
    <w:rsid w:val="002A7788"/>
    <w:rsid w:val="002A79D9"/>
    <w:rsid w:val="002A7AEA"/>
    <w:rsid w:val="002B0304"/>
    <w:rsid w:val="002B0AF7"/>
    <w:rsid w:val="002B1693"/>
    <w:rsid w:val="002B3BA7"/>
    <w:rsid w:val="002B481A"/>
    <w:rsid w:val="002B4845"/>
    <w:rsid w:val="002B57F4"/>
    <w:rsid w:val="002B66D6"/>
    <w:rsid w:val="002B7A3F"/>
    <w:rsid w:val="002B7B64"/>
    <w:rsid w:val="002C03C4"/>
    <w:rsid w:val="002C065D"/>
    <w:rsid w:val="002C55D0"/>
    <w:rsid w:val="002C56CF"/>
    <w:rsid w:val="002C5996"/>
    <w:rsid w:val="002C5AE3"/>
    <w:rsid w:val="002C6434"/>
    <w:rsid w:val="002C6D4A"/>
    <w:rsid w:val="002C7A74"/>
    <w:rsid w:val="002C7D7C"/>
    <w:rsid w:val="002D0654"/>
    <w:rsid w:val="002D1F95"/>
    <w:rsid w:val="002D21F7"/>
    <w:rsid w:val="002D22E9"/>
    <w:rsid w:val="002D2393"/>
    <w:rsid w:val="002D3ABE"/>
    <w:rsid w:val="002D4B0D"/>
    <w:rsid w:val="002D54E3"/>
    <w:rsid w:val="002D66CE"/>
    <w:rsid w:val="002D69B6"/>
    <w:rsid w:val="002D6D0A"/>
    <w:rsid w:val="002D7429"/>
    <w:rsid w:val="002E0469"/>
    <w:rsid w:val="002E40DF"/>
    <w:rsid w:val="002E4443"/>
    <w:rsid w:val="002E5030"/>
    <w:rsid w:val="002E5696"/>
    <w:rsid w:val="002E56BC"/>
    <w:rsid w:val="002E6639"/>
    <w:rsid w:val="002E7083"/>
    <w:rsid w:val="002F1367"/>
    <w:rsid w:val="002F2D1C"/>
    <w:rsid w:val="002F358D"/>
    <w:rsid w:val="002F3D75"/>
    <w:rsid w:val="002F49C2"/>
    <w:rsid w:val="002F6393"/>
    <w:rsid w:val="002F6408"/>
    <w:rsid w:val="002F6CAF"/>
    <w:rsid w:val="002F7840"/>
    <w:rsid w:val="002F7EE0"/>
    <w:rsid w:val="003003CD"/>
    <w:rsid w:val="0030144D"/>
    <w:rsid w:val="00301ADE"/>
    <w:rsid w:val="00302002"/>
    <w:rsid w:val="00303F2E"/>
    <w:rsid w:val="00304652"/>
    <w:rsid w:val="00304AE9"/>
    <w:rsid w:val="003055CB"/>
    <w:rsid w:val="003062E4"/>
    <w:rsid w:val="003073F0"/>
    <w:rsid w:val="00307A88"/>
    <w:rsid w:val="00310C9F"/>
    <w:rsid w:val="003125BE"/>
    <w:rsid w:val="00312700"/>
    <w:rsid w:val="003135E9"/>
    <w:rsid w:val="00313825"/>
    <w:rsid w:val="00314781"/>
    <w:rsid w:val="0031485E"/>
    <w:rsid w:val="00314954"/>
    <w:rsid w:val="00316D51"/>
    <w:rsid w:val="00316DEC"/>
    <w:rsid w:val="00317544"/>
    <w:rsid w:val="0032153A"/>
    <w:rsid w:val="0032197B"/>
    <w:rsid w:val="003222A3"/>
    <w:rsid w:val="003223FD"/>
    <w:rsid w:val="00322624"/>
    <w:rsid w:val="00323D4E"/>
    <w:rsid w:val="00324C71"/>
    <w:rsid w:val="003265B0"/>
    <w:rsid w:val="00330123"/>
    <w:rsid w:val="00332CE9"/>
    <w:rsid w:val="0033390D"/>
    <w:rsid w:val="00333F63"/>
    <w:rsid w:val="00336152"/>
    <w:rsid w:val="003401A4"/>
    <w:rsid w:val="003405A1"/>
    <w:rsid w:val="0034188E"/>
    <w:rsid w:val="003445CA"/>
    <w:rsid w:val="003446C2"/>
    <w:rsid w:val="00344B59"/>
    <w:rsid w:val="00344CCA"/>
    <w:rsid w:val="003453AB"/>
    <w:rsid w:val="00347A4D"/>
    <w:rsid w:val="00347EDE"/>
    <w:rsid w:val="0035037C"/>
    <w:rsid w:val="00350CAA"/>
    <w:rsid w:val="00350D60"/>
    <w:rsid w:val="0035130D"/>
    <w:rsid w:val="00352158"/>
    <w:rsid w:val="00352B54"/>
    <w:rsid w:val="00355B4B"/>
    <w:rsid w:val="00356E6B"/>
    <w:rsid w:val="00356F7D"/>
    <w:rsid w:val="003574F1"/>
    <w:rsid w:val="003578FD"/>
    <w:rsid w:val="00360062"/>
    <w:rsid w:val="003606C6"/>
    <w:rsid w:val="0036092B"/>
    <w:rsid w:val="003626CC"/>
    <w:rsid w:val="0036347A"/>
    <w:rsid w:val="00363BA4"/>
    <w:rsid w:val="00363EB6"/>
    <w:rsid w:val="00364C70"/>
    <w:rsid w:val="00365CF9"/>
    <w:rsid w:val="00366125"/>
    <w:rsid w:val="0036691B"/>
    <w:rsid w:val="00366F1B"/>
    <w:rsid w:val="00367649"/>
    <w:rsid w:val="003676F7"/>
    <w:rsid w:val="00367C69"/>
    <w:rsid w:val="00367E00"/>
    <w:rsid w:val="00367EAF"/>
    <w:rsid w:val="003709A1"/>
    <w:rsid w:val="00370E3F"/>
    <w:rsid w:val="00371ED0"/>
    <w:rsid w:val="00371F82"/>
    <w:rsid w:val="00371FED"/>
    <w:rsid w:val="00373497"/>
    <w:rsid w:val="00373A98"/>
    <w:rsid w:val="00374EFE"/>
    <w:rsid w:val="0037541D"/>
    <w:rsid w:val="00375D87"/>
    <w:rsid w:val="00377ADA"/>
    <w:rsid w:val="00380715"/>
    <w:rsid w:val="003825A4"/>
    <w:rsid w:val="00382E8A"/>
    <w:rsid w:val="00383BDA"/>
    <w:rsid w:val="0038498D"/>
    <w:rsid w:val="00385394"/>
    <w:rsid w:val="00385A18"/>
    <w:rsid w:val="00385AD2"/>
    <w:rsid w:val="003862C9"/>
    <w:rsid w:val="003867B5"/>
    <w:rsid w:val="003876FD"/>
    <w:rsid w:val="0039075A"/>
    <w:rsid w:val="0039104A"/>
    <w:rsid w:val="00391DD6"/>
    <w:rsid w:val="003924B0"/>
    <w:rsid w:val="0039517B"/>
    <w:rsid w:val="00396B2C"/>
    <w:rsid w:val="00396DA1"/>
    <w:rsid w:val="00397B27"/>
    <w:rsid w:val="00397F6A"/>
    <w:rsid w:val="003A045A"/>
    <w:rsid w:val="003A2757"/>
    <w:rsid w:val="003A3231"/>
    <w:rsid w:val="003A4025"/>
    <w:rsid w:val="003A7472"/>
    <w:rsid w:val="003A7B20"/>
    <w:rsid w:val="003B0941"/>
    <w:rsid w:val="003B10C2"/>
    <w:rsid w:val="003B1851"/>
    <w:rsid w:val="003B1E4E"/>
    <w:rsid w:val="003B23EB"/>
    <w:rsid w:val="003B2ADA"/>
    <w:rsid w:val="003B3D87"/>
    <w:rsid w:val="003B3E98"/>
    <w:rsid w:val="003B40D2"/>
    <w:rsid w:val="003B40E1"/>
    <w:rsid w:val="003B445F"/>
    <w:rsid w:val="003B5922"/>
    <w:rsid w:val="003B69EC"/>
    <w:rsid w:val="003B7EE3"/>
    <w:rsid w:val="003C05DC"/>
    <w:rsid w:val="003C08FF"/>
    <w:rsid w:val="003C1BD3"/>
    <w:rsid w:val="003C2936"/>
    <w:rsid w:val="003C30AD"/>
    <w:rsid w:val="003C338A"/>
    <w:rsid w:val="003C48EF"/>
    <w:rsid w:val="003C4E69"/>
    <w:rsid w:val="003C5A5E"/>
    <w:rsid w:val="003C7838"/>
    <w:rsid w:val="003D1383"/>
    <w:rsid w:val="003D3314"/>
    <w:rsid w:val="003D366A"/>
    <w:rsid w:val="003D45F0"/>
    <w:rsid w:val="003D494E"/>
    <w:rsid w:val="003D5A18"/>
    <w:rsid w:val="003D6318"/>
    <w:rsid w:val="003D63B1"/>
    <w:rsid w:val="003D724F"/>
    <w:rsid w:val="003D78E4"/>
    <w:rsid w:val="003D7D45"/>
    <w:rsid w:val="003D7E86"/>
    <w:rsid w:val="003E13BF"/>
    <w:rsid w:val="003E219B"/>
    <w:rsid w:val="003E3525"/>
    <w:rsid w:val="003E4AE7"/>
    <w:rsid w:val="003E6461"/>
    <w:rsid w:val="003E73FF"/>
    <w:rsid w:val="003F239C"/>
    <w:rsid w:val="003F23B6"/>
    <w:rsid w:val="003F4521"/>
    <w:rsid w:val="003F6FEF"/>
    <w:rsid w:val="003F7917"/>
    <w:rsid w:val="0040029E"/>
    <w:rsid w:val="00400B2E"/>
    <w:rsid w:val="00400BD4"/>
    <w:rsid w:val="00401269"/>
    <w:rsid w:val="00402DC5"/>
    <w:rsid w:val="00403112"/>
    <w:rsid w:val="00404016"/>
    <w:rsid w:val="00404FE2"/>
    <w:rsid w:val="00405A7C"/>
    <w:rsid w:val="004069DB"/>
    <w:rsid w:val="004109F6"/>
    <w:rsid w:val="00411A1B"/>
    <w:rsid w:val="00411BA1"/>
    <w:rsid w:val="004121B8"/>
    <w:rsid w:val="00412AB4"/>
    <w:rsid w:val="00413F66"/>
    <w:rsid w:val="00414888"/>
    <w:rsid w:val="00415086"/>
    <w:rsid w:val="00415624"/>
    <w:rsid w:val="004158BC"/>
    <w:rsid w:val="00416429"/>
    <w:rsid w:val="004168F7"/>
    <w:rsid w:val="004177B3"/>
    <w:rsid w:val="00420455"/>
    <w:rsid w:val="00420A74"/>
    <w:rsid w:val="0042212D"/>
    <w:rsid w:val="00424286"/>
    <w:rsid w:val="0042647F"/>
    <w:rsid w:val="004274D3"/>
    <w:rsid w:val="0042756C"/>
    <w:rsid w:val="00427649"/>
    <w:rsid w:val="00427DDB"/>
    <w:rsid w:val="004309A0"/>
    <w:rsid w:val="00430D76"/>
    <w:rsid w:val="00430E65"/>
    <w:rsid w:val="004310FB"/>
    <w:rsid w:val="0043189D"/>
    <w:rsid w:val="00431B01"/>
    <w:rsid w:val="0043341E"/>
    <w:rsid w:val="0043366B"/>
    <w:rsid w:val="00434475"/>
    <w:rsid w:val="00434DEE"/>
    <w:rsid w:val="00434E91"/>
    <w:rsid w:val="004360F3"/>
    <w:rsid w:val="00436434"/>
    <w:rsid w:val="004372AE"/>
    <w:rsid w:val="00437C81"/>
    <w:rsid w:val="004436C8"/>
    <w:rsid w:val="004445C2"/>
    <w:rsid w:val="00444C06"/>
    <w:rsid w:val="00444FED"/>
    <w:rsid w:val="00446281"/>
    <w:rsid w:val="004467E2"/>
    <w:rsid w:val="0045108D"/>
    <w:rsid w:val="004511F6"/>
    <w:rsid w:val="004518C8"/>
    <w:rsid w:val="00452A20"/>
    <w:rsid w:val="00453236"/>
    <w:rsid w:val="00455DB4"/>
    <w:rsid w:val="00456496"/>
    <w:rsid w:val="00456EA3"/>
    <w:rsid w:val="004629CA"/>
    <w:rsid w:val="00463757"/>
    <w:rsid w:val="00465C95"/>
    <w:rsid w:val="004664ED"/>
    <w:rsid w:val="004669BD"/>
    <w:rsid w:val="004707DD"/>
    <w:rsid w:val="0047196D"/>
    <w:rsid w:val="004733B7"/>
    <w:rsid w:val="0047586E"/>
    <w:rsid w:val="00475D52"/>
    <w:rsid w:val="00475EA4"/>
    <w:rsid w:val="00476B9E"/>
    <w:rsid w:val="00476F65"/>
    <w:rsid w:val="004772E9"/>
    <w:rsid w:val="0047796C"/>
    <w:rsid w:val="004779AA"/>
    <w:rsid w:val="00477E09"/>
    <w:rsid w:val="0048013E"/>
    <w:rsid w:val="0048274E"/>
    <w:rsid w:val="00483239"/>
    <w:rsid w:val="004838F3"/>
    <w:rsid w:val="0048405F"/>
    <w:rsid w:val="00484AA1"/>
    <w:rsid w:val="00485421"/>
    <w:rsid w:val="00485500"/>
    <w:rsid w:val="0048562F"/>
    <w:rsid w:val="00485C64"/>
    <w:rsid w:val="00486991"/>
    <w:rsid w:val="004873E6"/>
    <w:rsid w:val="00490684"/>
    <w:rsid w:val="004906A3"/>
    <w:rsid w:val="00491B5A"/>
    <w:rsid w:val="00491C25"/>
    <w:rsid w:val="00492B05"/>
    <w:rsid w:val="00492F4D"/>
    <w:rsid w:val="0049334A"/>
    <w:rsid w:val="00496489"/>
    <w:rsid w:val="0049678E"/>
    <w:rsid w:val="0049744D"/>
    <w:rsid w:val="004A0CED"/>
    <w:rsid w:val="004A156A"/>
    <w:rsid w:val="004A1D88"/>
    <w:rsid w:val="004A375D"/>
    <w:rsid w:val="004A45A6"/>
    <w:rsid w:val="004A5BE4"/>
    <w:rsid w:val="004A6DE8"/>
    <w:rsid w:val="004A6F24"/>
    <w:rsid w:val="004A7F2E"/>
    <w:rsid w:val="004B0365"/>
    <w:rsid w:val="004B067F"/>
    <w:rsid w:val="004B07DB"/>
    <w:rsid w:val="004B1E1F"/>
    <w:rsid w:val="004B1E75"/>
    <w:rsid w:val="004B4265"/>
    <w:rsid w:val="004B4DCD"/>
    <w:rsid w:val="004B5987"/>
    <w:rsid w:val="004B5B3A"/>
    <w:rsid w:val="004B5ED5"/>
    <w:rsid w:val="004C1A7E"/>
    <w:rsid w:val="004C29D9"/>
    <w:rsid w:val="004C2FEC"/>
    <w:rsid w:val="004C3C24"/>
    <w:rsid w:val="004C3D4A"/>
    <w:rsid w:val="004C41F6"/>
    <w:rsid w:val="004C4758"/>
    <w:rsid w:val="004C493F"/>
    <w:rsid w:val="004C4944"/>
    <w:rsid w:val="004C5D90"/>
    <w:rsid w:val="004C5E0F"/>
    <w:rsid w:val="004D1168"/>
    <w:rsid w:val="004D2715"/>
    <w:rsid w:val="004D276A"/>
    <w:rsid w:val="004D2D84"/>
    <w:rsid w:val="004D3556"/>
    <w:rsid w:val="004D41F2"/>
    <w:rsid w:val="004D4CB3"/>
    <w:rsid w:val="004D54C4"/>
    <w:rsid w:val="004D564B"/>
    <w:rsid w:val="004D6346"/>
    <w:rsid w:val="004D63AF"/>
    <w:rsid w:val="004D715C"/>
    <w:rsid w:val="004D7296"/>
    <w:rsid w:val="004D72BB"/>
    <w:rsid w:val="004E056F"/>
    <w:rsid w:val="004E0EF9"/>
    <w:rsid w:val="004E230E"/>
    <w:rsid w:val="004E2D1E"/>
    <w:rsid w:val="004E30BB"/>
    <w:rsid w:val="004E4F6C"/>
    <w:rsid w:val="004E5548"/>
    <w:rsid w:val="004E5F8E"/>
    <w:rsid w:val="004E6AC6"/>
    <w:rsid w:val="004E753A"/>
    <w:rsid w:val="004E7A88"/>
    <w:rsid w:val="004F059B"/>
    <w:rsid w:val="004F16FD"/>
    <w:rsid w:val="004F264A"/>
    <w:rsid w:val="004F3789"/>
    <w:rsid w:val="004F3A4E"/>
    <w:rsid w:val="004F3F52"/>
    <w:rsid w:val="004F4015"/>
    <w:rsid w:val="004F4BC5"/>
    <w:rsid w:val="004F5570"/>
    <w:rsid w:val="004F5586"/>
    <w:rsid w:val="004F7335"/>
    <w:rsid w:val="00500F71"/>
    <w:rsid w:val="00501A79"/>
    <w:rsid w:val="00501C19"/>
    <w:rsid w:val="0050579E"/>
    <w:rsid w:val="00506444"/>
    <w:rsid w:val="005115CC"/>
    <w:rsid w:val="00511C08"/>
    <w:rsid w:val="00511C18"/>
    <w:rsid w:val="00511C9B"/>
    <w:rsid w:val="0051306D"/>
    <w:rsid w:val="0051362C"/>
    <w:rsid w:val="00513830"/>
    <w:rsid w:val="00513F9F"/>
    <w:rsid w:val="00514618"/>
    <w:rsid w:val="00514AD4"/>
    <w:rsid w:val="005155B1"/>
    <w:rsid w:val="00515BDB"/>
    <w:rsid w:val="00516105"/>
    <w:rsid w:val="00517019"/>
    <w:rsid w:val="005174E9"/>
    <w:rsid w:val="00517CA2"/>
    <w:rsid w:val="0052207E"/>
    <w:rsid w:val="0052252F"/>
    <w:rsid w:val="00522BB6"/>
    <w:rsid w:val="00524106"/>
    <w:rsid w:val="00524654"/>
    <w:rsid w:val="00525786"/>
    <w:rsid w:val="00525B3E"/>
    <w:rsid w:val="0052736C"/>
    <w:rsid w:val="005274E8"/>
    <w:rsid w:val="00531B4E"/>
    <w:rsid w:val="005323A5"/>
    <w:rsid w:val="00532B9E"/>
    <w:rsid w:val="00533A04"/>
    <w:rsid w:val="005341C4"/>
    <w:rsid w:val="00535432"/>
    <w:rsid w:val="0053684A"/>
    <w:rsid w:val="005370E4"/>
    <w:rsid w:val="0053719A"/>
    <w:rsid w:val="00537FA2"/>
    <w:rsid w:val="00541D3A"/>
    <w:rsid w:val="00541DAE"/>
    <w:rsid w:val="005433DC"/>
    <w:rsid w:val="00545120"/>
    <w:rsid w:val="00546FC1"/>
    <w:rsid w:val="00547B5E"/>
    <w:rsid w:val="005501EF"/>
    <w:rsid w:val="00550D4B"/>
    <w:rsid w:val="005511AC"/>
    <w:rsid w:val="00551AD6"/>
    <w:rsid w:val="0055225F"/>
    <w:rsid w:val="005523B1"/>
    <w:rsid w:val="005528AB"/>
    <w:rsid w:val="00552DD7"/>
    <w:rsid w:val="0055332C"/>
    <w:rsid w:val="00556420"/>
    <w:rsid w:val="005574B3"/>
    <w:rsid w:val="005600ED"/>
    <w:rsid w:val="005601F9"/>
    <w:rsid w:val="0056032D"/>
    <w:rsid w:val="00560483"/>
    <w:rsid w:val="0056085D"/>
    <w:rsid w:val="005609B6"/>
    <w:rsid w:val="00560CD5"/>
    <w:rsid w:val="00562D51"/>
    <w:rsid w:val="00563978"/>
    <w:rsid w:val="0056409A"/>
    <w:rsid w:val="005649B1"/>
    <w:rsid w:val="005656A7"/>
    <w:rsid w:val="005668E2"/>
    <w:rsid w:val="00567EE1"/>
    <w:rsid w:val="00571015"/>
    <w:rsid w:val="00571213"/>
    <w:rsid w:val="005719C5"/>
    <w:rsid w:val="005721C1"/>
    <w:rsid w:val="00572729"/>
    <w:rsid w:val="00572C2A"/>
    <w:rsid w:val="00574402"/>
    <w:rsid w:val="005749B6"/>
    <w:rsid w:val="00574C0D"/>
    <w:rsid w:val="0057607B"/>
    <w:rsid w:val="0057683A"/>
    <w:rsid w:val="00580A91"/>
    <w:rsid w:val="00581A3B"/>
    <w:rsid w:val="0058272E"/>
    <w:rsid w:val="005829EB"/>
    <w:rsid w:val="005835C8"/>
    <w:rsid w:val="00583750"/>
    <w:rsid w:val="005853DC"/>
    <w:rsid w:val="0058586E"/>
    <w:rsid w:val="005864EE"/>
    <w:rsid w:val="00587A4C"/>
    <w:rsid w:val="00590005"/>
    <w:rsid w:val="00591238"/>
    <w:rsid w:val="00591448"/>
    <w:rsid w:val="00592246"/>
    <w:rsid w:val="00592820"/>
    <w:rsid w:val="005928CD"/>
    <w:rsid w:val="00593CED"/>
    <w:rsid w:val="00594B40"/>
    <w:rsid w:val="00595260"/>
    <w:rsid w:val="00596584"/>
    <w:rsid w:val="005977F2"/>
    <w:rsid w:val="00597D5E"/>
    <w:rsid w:val="005A01B3"/>
    <w:rsid w:val="005A1D62"/>
    <w:rsid w:val="005A2999"/>
    <w:rsid w:val="005A3458"/>
    <w:rsid w:val="005A37FE"/>
    <w:rsid w:val="005A3BE2"/>
    <w:rsid w:val="005A3D0F"/>
    <w:rsid w:val="005A52C5"/>
    <w:rsid w:val="005A6D53"/>
    <w:rsid w:val="005A73D4"/>
    <w:rsid w:val="005A7899"/>
    <w:rsid w:val="005B05A4"/>
    <w:rsid w:val="005B122B"/>
    <w:rsid w:val="005B1307"/>
    <w:rsid w:val="005B1425"/>
    <w:rsid w:val="005B1C60"/>
    <w:rsid w:val="005B207D"/>
    <w:rsid w:val="005B286B"/>
    <w:rsid w:val="005B351A"/>
    <w:rsid w:val="005B4943"/>
    <w:rsid w:val="005B4CEE"/>
    <w:rsid w:val="005B4EDA"/>
    <w:rsid w:val="005B5E35"/>
    <w:rsid w:val="005B6247"/>
    <w:rsid w:val="005B792C"/>
    <w:rsid w:val="005C0604"/>
    <w:rsid w:val="005C0A41"/>
    <w:rsid w:val="005C199F"/>
    <w:rsid w:val="005C1FB0"/>
    <w:rsid w:val="005C3229"/>
    <w:rsid w:val="005C4057"/>
    <w:rsid w:val="005C440E"/>
    <w:rsid w:val="005C4B47"/>
    <w:rsid w:val="005C4BF6"/>
    <w:rsid w:val="005C51DB"/>
    <w:rsid w:val="005C674E"/>
    <w:rsid w:val="005C67E6"/>
    <w:rsid w:val="005C6B31"/>
    <w:rsid w:val="005C6EA4"/>
    <w:rsid w:val="005C763E"/>
    <w:rsid w:val="005C79E7"/>
    <w:rsid w:val="005D0607"/>
    <w:rsid w:val="005D128E"/>
    <w:rsid w:val="005D275A"/>
    <w:rsid w:val="005D3E21"/>
    <w:rsid w:val="005D3FA9"/>
    <w:rsid w:val="005D4367"/>
    <w:rsid w:val="005D4525"/>
    <w:rsid w:val="005D48C8"/>
    <w:rsid w:val="005D4A56"/>
    <w:rsid w:val="005D4BA4"/>
    <w:rsid w:val="005D58F9"/>
    <w:rsid w:val="005D6781"/>
    <w:rsid w:val="005D6B35"/>
    <w:rsid w:val="005E0063"/>
    <w:rsid w:val="005E0246"/>
    <w:rsid w:val="005E0D58"/>
    <w:rsid w:val="005E166F"/>
    <w:rsid w:val="005E1ABB"/>
    <w:rsid w:val="005E47EB"/>
    <w:rsid w:val="005E4E51"/>
    <w:rsid w:val="005E5129"/>
    <w:rsid w:val="005E51FF"/>
    <w:rsid w:val="005E5827"/>
    <w:rsid w:val="005E5F4F"/>
    <w:rsid w:val="005E6918"/>
    <w:rsid w:val="005E6D21"/>
    <w:rsid w:val="005E7317"/>
    <w:rsid w:val="005E7437"/>
    <w:rsid w:val="005E7AE7"/>
    <w:rsid w:val="005F11F3"/>
    <w:rsid w:val="005F1C4E"/>
    <w:rsid w:val="005F21D6"/>
    <w:rsid w:val="005F2582"/>
    <w:rsid w:val="005F2749"/>
    <w:rsid w:val="005F301B"/>
    <w:rsid w:val="005F5646"/>
    <w:rsid w:val="005F5778"/>
    <w:rsid w:val="005F6C5D"/>
    <w:rsid w:val="005F7516"/>
    <w:rsid w:val="005F7AA7"/>
    <w:rsid w:val="006009C9"/>
    <w:rsid w:val="00601ED1"/>
    <w:rsid w:val="00602253"/>
    <w:rsid w:val="00602707"/>
    <w:rsid w:val="00602EFE"/>
    <w:rsid w:val="006043C3"/>
    <w:rsid w:val="006043F7"/>
    <w:rsid w:val="0060630E"/>
    <w:rsid w:val="0060667E"/>
    <w:rsid w:val="0060669B"/>
    <w:rsid w:val="00606752"/>
    <w:rsid w:val="00607068"/>
    <w:rsid w:val="0060740B"/>
    <w:rsid w:val="00610755"/>
    <w:rsid w:val="00611FA1"/>
    <w:rsid w:val="006121EF"/>
    <w:rsid w:val="006125CA"/>
    <w:rsid w:val="00612A2A"/>
    <w:rsid w:val="00613356"/>
    <w:rsid w:val="006133E2"/>
    <w:rsid w:val="00614BFB"/>
    <w:rsid w:val="006153AB"/>
    <w:rsid w:val="00616766"/>
    <w:rsid w:val="006200FB"/>
    <w:rsid w:val="00621AC2"/>
    <w:rsid w:val="006220C8"/>
    <w:rsid w:val="00622592"/>
    <w:rsid w:val="00622C46"/>
    <w:rsid w:val="00624549"/>
    <w:rsid w:val="00624783"/>
    <w:rsid w:val="0062498F"/>
    <w:rsid w:val="00624D04"/>
    <w:rsid w:val="00624D2A"/>
    <w:rsid w:val="00624D80"/>
    <w:rsid w:val="006253E8"/>
    <w:rsid w:val="00625994"/>
    <w:rsid w:val="00626F84"/>
    <w:rsid w:val="00630B14"/>
    <w:rsid w:val="00631332"/>
    <w:rsid w:val="00635006"/>
    <w:rsid w:val="006356B7"/>
    <w:rsid w:val="0063583C"/>
    <w:rsid w:val="00635ED0"/>
    <w:rsid w:val="006379D3"/>
    <w:rsid w:val="00637B02"/>
    <w:rsid w:val="00637E66"/>
    <w:rsid w:val="006406F0"/>
    <w:rsid w:val="006417E9"/>
    <w:rsid w:val="0064181E"/>
    <w:rsid w:val="00641C01"/>
    <w:rsid w:val="00642F63"/>
    <w:rsid w:val="00643056"/>
    <w:rsid w:val="006433A0"/>
    <w:rsid w:val="00643EEA"/>
    <w:rsid w:val="006447B3"/>
    <w:rsid w:val="00644AC7"/>
    <w:rsid w:val="00645557"/>
    <w:rsid w:val="00645CCA"/>
    <w:rsid w:val="0064646F"/>
    <w:rsid w:val="00646658"/>
    <w:rsid w:val="00647735"/>
    <w:rsid w:val="0065031E"/>
    <w:rsid w:val="00650EE6"/>
    <w:rsid w:val="006514D1"/>
    <w:rsid w:val="00652413"/>
    <w:rsid w:val="0065269C"/>
    <w:rsid w:val="00652E9B"/>
    <w:rsid w:val="00652F31"/>
    <w:rsid w:val="00653768"/>
    <w:rsid w:val="00654114"/>
    <w:rsid w:val="00654C8F"/>
    <w:rsid w:val="00656695"/>
    <w:rsid w:val="00656E7D"/>
    <w:rsid w:val="00657DA3"/>
    <w:rsid w:val="0066026B"/>
    <w:rsid w:val="00660FEF"/>
    <w:rsid w:val="006613AC"/>
    <w:rsid w:val="00662E8D"/>
    <w:rsid w:val="006634AF"/>
    <w:rsid w:val="00664C3B"/>
    <w:rsid w:val="00664E42"/>
    <w:rsid w:val="006650A3"/>
    <w:rsid w:val="00665D9C"/>
    <w:rsid w:val="00667DEA"/>
    <w:rsid w:val="00670832"/>
    <w:rsid w:val="006714F1"/>
    <w:rsid w:val="00671651"/>
    <w:rsid w:val="006722EB"/>
    <w:rsid w:val="00672F54"/>
    <w:rsid w:val="00673975"/>
    <w:rsid w:val="00673AFA"/>
    <w:rsid w:val="00674039"/>
    <w:rsid w:val="00674C3B"/>
    <w:rsid w:val="006755AF"/>
    <w:rsid w:val="00676F79"/>
    <w:rsid w:val="00677774"/>
    <w:rsid w:val="00677D70"/>
    <w:rsid w:val="00680109"/>
    <w:rsid w:val="0068035F"/>
    <w:rsid w:val="0068055C"/>
    <w:rsid w:val="00680905"/>
    <w:rsid w:val="00680D99"/>
    <w:rsid w:val="006821AF"/>
    <w:rsid w:val="00682248"/>
    <w:rsid w:val="00682380"/>
    <w:rsid w:val="006826AB"/>
    <w:rsid w:val="00682938"/>
    <w:rsid w:val="006834B6"/>
    <w:rsid w:val="00683C16"/>
    <w:rsid w:val="006860AD"/>
    <w:rsid w:val="00687580"/>
    <w:rsid w:val="006879D5"/>
    <w:rsid w:val="00690A51"/>
    <w:rsid w:val="00690B01"/>
    <w:rsid w:val="00690ECA"/>
    <w:rsid w:val="00692A27"/>
    <w:rsid w:val="00693619"/>
    <w:rsid w:val="00693F6D"/>
    <w:rsid w:val="006947F1"/>
    <w:rsid w:val="006949A4"/>
    <w:rsid w:val="00695AC4"/>
    <w:rsid w:val="00696F33"/>
    <w:rsid w:val="00697E05"/>
    <w:rsid w:val="006A0B67"/>
    <w:rsid w:val="006A0E7B"/>
    <w:rsid w:val="006A429C"/>
    <w:rsid w:val="006A5575"/>
    <w:rsid w:val="006A5EBE"/>
    <w:rsid w:val="006A65AB"/>
    <w:rsid w:val="006A664D"/>
    <w:rsid w:val="006A67BD"/>
    <w:rsid w:val="006B0478"/>
    <w:rsid w:val="006B06F4"/>
    <w:rsid w:val="006B0884"/>
    <w:rsid w:val="006B1632"/>
    <w:rsid w:val="006B1D68"/>
    <w:rsid w:val="006B32A1"/>
    <w:rsid w:val="006B3F54"/>
    <w:rsid w:val="006B4538"/>
    <w:rsid w:val="006B4F8E"/>
    <w:rsid w:val="006B5B7C"/>
    <w:rsid w:val="006B5DC7"/>
    <w:rsid w:val="006B70E5"/>
    <w:rsid w:val="006B75F2"/>
    <w:rsid w:val="006C0ACB"/>
    <w:rsid w:val="006C0CBB"/>
    <w:rsid w:val="006C19DC"/>
    <w:rsid w:val="006C2703"/>
    <w:rsid w:val="006C2E8D"/>
    <w:rsid w:val="006C4A49"/>
    <w:rsid w:val="006C4DB2"/>
    <w:rsid w:val="006C6B2E"/>
    <w:rsid w:val="006C6B72"/>
    <w:rsid w:val="006C7247"/>
    <w:rsid w:val="006C792E"/>
    <w:rsid w:val="006D043E"/>
    <w:rsid w:val="006D0D3F"/>
    <w:rsid w:val="006D2A80"/>
    <w:rsid w:val="006D3245"/>
    <w:rsid w:val="006D542F"/>
    <w:rsid w:val="006D5E68"/>
    <w:rsid w:val="006E03A5"/>
    <w:rsid w:val="006E0EA7"/>
    <w:rsid w:val="006E1089"/>
    <w:rsid w:val="006E1723"/>
    <w:rsid w:val="006E3197"/>
    <w:rsid w:val="006E3B78"/>
    <w:rsid w:val="006E4FC4"/>
    <w:rsid w:val="006E5739"/>
    <w:rsid w:val="006E67CC"/>
    <w:rsid w:val="006E6B23"/>
    <w:rsid w:val="006E71E8"/>
    <w:rsid w:val="006E7E44"/>
    <w:rsid w:val="006F0DD4"/>
    <w:rsid w:val="006F1D31"/>
    <w:rsid w:val="006F25EB"/>
    <w:rsid w:val="006F27E9"/>
    <w:rsid w:val="006F2EAB"/>
    <w:rsid w:val="006F3568"/>
    <w:rsid w:val="006F60FD"/>
    <w:rsid w:val="006F6E83"/>
    <w:rsid w:val="006F7150"/>
    <w:rsid w:val="006F758C"/>
    <w:rsid w:val="006F7E89"/>
    <w:rsid w:val="007025C5"/>
    <w:rsid w:val="00702974"/>
    <w:rsid w:val="00702E9B"/>
    <w:rsid w:val="007031A0"/>
    <w:rsid w:val="007034C9"/>
    <w:rsid w:val="0070391D"/>
    <w:rsid w:val="00703B47"/>
    <w:rsid w:val="00706636"/>
    <w:rsid w:val="00707C9B"/>
    <w:rsid w:val="0071058D"/>
    <w:rsid w:val="00710BC2"/>
    <w:rsid w:val="00710DA9"/>
    <w:rsid w:val="00711BB5"/>
    <w:rsid w:val="007133E8"/>
    <w:rsid w:val="00715C21"/>
    <w:rsid w:val="0071622C"/>
    <w:rsid w:val="00716987"/>
    <w:rsid w:val="007173D8"/>
    <w:rsid w:val="007179D2"/>
    <w:rsid w:val="00717B29"/>
    <w:rsid w:val="00720BE9"/>
    <w:rsid w:val="00720C42"/>
    <w:rsid w:val="00720C69"/>
    <w:rsid w:val="0072115D"/>
    <w:rsid w:val="0072153C"/>
    <w:rsid w:val="0072177B"/>
    <w:rsid w:val="00721A8C"/>
    <w:rsid w:val="00721AA5"/>
    <w:rsid w:val="00722417"/>
    <w:rsid w:val="007248D7"/>
    <w:rsid w:val="00724B19"/>
    <w:rsid w:val="007272D9"/>
    <w:rsid w:val="00727C5C"/>
    <w:rsid w:val="00732A47"/>
    <w:rsid w:val="00732AD5"/>
    <w:rsid w:val="00733315"/>
    <w:rsid w:val="007334B1"/>
    <w:rsid w:val="00734542"/>
    <w:rsid w:val="00735A44"/>
    <w:rsid w:val="0073625A"/>
    <w:rsid w:val="00736CA2"/>
    <w:rsid w:val="00737FD2"/>
    <w:rsid w:val="007416AD"/>
    <w:rsid w:val="00743F1D"/>
    <w:rsid w:val="007465DF"/>
    <w:rsid w:val="00746DE7"/>
    <w:rsid w:val="0074739B"/>
    <w:rsid w:val="00747CF0"/>
    <w:rsid w:val="00751C75"/>
    <w:rsid w:val="00754790"/>
    <w:rsid w:val="00755020"/>
    <w:rsid w:val="00755111"/>
    <w:rsid w:val="00755C46"/>
    <w:rsid w:val="00757058"/>
    <w:rsid w:val="007577A1"/>
    <w:rsid w:val="00757FD3"/>
    <w:rsid w:val="0076139A"/>
    <w:rsid w:val="00762D27"/>
    <w:rsid w:val="007632D2"/>
    <w:rsid w:val="00763F3E"/>
    <w:rsid w:val="00764CA1"/>
    <w:rsid w:val="00765CB3"/>
    <w:rsid w:val="00766704"/>
    <w:rsid w:val="00766B21"/>
    <w:rsid w:val="007674DB"/>
    <w:rsid w:val="00767694"/>
    <w:rsid w:val="0077001C"/>
    <w:rsid w:val="00770F25"/>
    <w:rsid w:val="00772694"/>
    <w:rsid w:val="0077300E"/>
    <w:rsid w:val="00774483"/>
    <w:rsid w:val="0077484B"/>
    <w:rsid w:val="00774B6D"/>
    <w:rsid w:val="007756EA"/>
    <w:rsid w:val="0077595F"/>
    <w:rsid w:val="00776DEE"/>
    <w:rsid w:val="00780139"/>
    <w:rsid w:val="007805C9"/>
    <w:rsid w:val="00782F3B"/>
    <w:rsid w:val="007834DD"/>
    <w:rsid w:val="007847F9"/>
    <w:rsid w:val="00784C35"/>
    <w:rsid w:val="0078502A"/>
    <w:rsid w:val="00785EF8"/>
    <w:rsid w:val="007867E4"/>
    <w:rsid w:val="007874AB"/>
    <w:rsid w:val="007879D5"/>
    <w:rsid w:val="007909E5"/>
    <w:rsid w:val="00792ADA"/>
    <w:rsid w:val="00792DCB"/>
    <w:rsid w:val="0079426C"/>
    <w:rsid w:val="0079513B"/>
    <w:rsid w:val="007957D5"/>
    <w:rsid w:val="007A1607"/>
    <w:rsid w:val="007A16E0"/>
    <w:rsid w:val="007A1DAF"/>
    <w:rsid w:val="007A28BA"/>
    <w:rsid w:val="007A2DA4"/>
    <w:rsid w:val="007A42FE"/>
    <w:rsid w:val="007A5F33"/>
    <w:rsid w:val="007A64CC"/>
    <w:rsid w:val="007A6BEF"/>
    <w:rsid w:val="007A76A4"/>
    <w:rsid w:val="007A7D04"/>
    <w:rsid w:val="007B0080"/>
    <w:rsid w:val="007B02C8"/>
    <w:rsid w:val="007B1281"/>
    <w:rsid w:val="007B165D"/>
    <w:rsid w:val="007B2677"/>
    <w:rsid w:val="007B35F8"/>
    <w:rsid w:val="007B3E3C"/>
    <w:rsid w:val="007B4552"/>
    <w:rsid w:val="007B5E4F"/>
    <w:rsid w:val="007B7204"/>
    <w:rsid w:val="007C01E8"/>
    <w:rsid w:val="007C28BC"/>
    <w:rsid w:val="007C5972"/>
    <w:rsid w:val="007C63E7"/>
    <w:rsid w:val="007C6905"/>
    <w:rsid w:val="007C6E7D"/>
    <w:rsid w:val="007D2210"/>
    <w:rsid w:val="007D255B"/>
    <w:rsid w:val="007D4594"/>
    <w:rsid w:val="007D4AF3"/>
    <w:rsid w:val="007D4D5B"/>
    <w:rsid w:val="007D66AF"/>
    <w:rsid w:val="007D6FB1"/>
    <w:rsid w:val="007D7229"/>
    <w:rsid w:val="007D7423"/>
    <w:rsid w:val="007E1BEF"/>
    <w:rsid w:val="007E4DD8"/>
    <w:rsid w:val="007E4EAA"/>
    <w:rsid w:val="007E5210"/>
    <w:rsid w:val="007E6736"/>
    <w:rsid w:val="007E6B87"/>
    <w:rsid w:val="007E7CB2"/>
    <w:rsid w:val="007F0C24"/>
    <w:rsid w:val="007F1542"/>
    <w:rsid w:val="007F154F"/>
    <w:rsid w:val="007F227E"/>
    <w:rsid w:val="007F3F17"/>
    <w:rsid w:val="007F4E3D"/>
    <w:rsid w:val="007F4E6E"/>
    <w:rsid w:val="007F551F"/>
    <w:rsid w:val="007F5CAA"/>
    <w:rsid w:val="007F78B8"/>
    <w:rsid w:val="0080119A"/>
    <w:rsid w:val="008013CC"/>
    <w:rsid w:val="0080170F"/>
    <w:rsid w:val="00802C1F"/>
    <w:rsid w:val="00802E63"/>
    <w:rsid w:val="00804136"/>
    <w:rsid w:val="00804C8E"/>
    <w:rsid w:val="0081061F"/>
    <w:rsid w:val="00810DC1"/>
    <w:rsid w:val="00811AE4"/>
    <w:rsid w:val="00811D93"/>
    <w:rsid w:val="00811FA8"/>
    <w:rsid w:val="0081252A"/>
    <w:rsid w:val="00812B1E"/>
    <w:rsid w:val="00812BD0"/>
    <w:rsid w:val="008138BD"/>
    <w:rsid w:val="00813FE2"/>
    <w:rsid w:val="00814051"/>
    <w:rsid w:val="00814534"/>
    <w:rsid w:val="00814762"/>
    <w:rsid w:val="008151E0"/>
    <w:rsid w:val="00815249"/>
    <w:rsid w:val="008164F8"/>
    <w:rsid w:val="008171EC"/>
    <w:rsid w:val="00817582"/>
    <w:rsid w:val="00821F20"/>
    <w:rsid w:val="0082241D"/>
    <w:rsid w:val="00822706"/>
    <w:rsid w:val="00822972"/>
    <w:rsid w:val="00822A05"/>
    <w:rsid w:val="00822EDE"/>
    <w:rsid w:val="00822F47"/>
    <w:rsid w:val="00823322"/>
    <w:rsid w:val="00823519"/>
    <w:rsid w:val="00823DB7"/>
    <w:rsid w:val="0082408A"/>
    <w:rsid w:val="00824C0B"/>
    <w:rsid w:val="00825199"/>
    <w:rsid w:val="00825F71"/>
    <w:rsid w:val="008261EE"/>
    <w:rsid w:val="0082776F"/>
    <w:rsid w:val="00831E31"/>
    <w:rsid w:val="0083258A"/>
    <w:rsid w:val="00833590"/>
    <w:rsid w:val="0083366B"/>
    <w:rsid w:val="00834910"/>
    <w:rsid w:val="0083661D"/>
    <w:rsid w:val="00836A90"/>
    <w:rsid w:val="00837075"/>
    <w:rsid w:val="00840A32"/>
    <w:rsid w:val="00841E7D"/>
    <w:rsid w:val="0084370E"/>
    <w:rsid w:val="00843A23"/>
    <w:rsid w:val="0084423C"/>
    <w:rsid w:val="0084471A"/>
    <w:rsid w:val="00844DF4"/>
    <w:rsid w:val="00845CBC"/>
    <w:rsid w:val="008464F6"/>
    <w:rsid w:val="008467DA"/>
    <w:rsid w:val="00846E5F"/>
    <w:rsid w:val="0085040A"/>
    <w:rsid w:val="00850D15"/>
    <w:rsid w:val="00850E94"/>
    <w:rsid w:val="00853870"/>
    <w:rsid w:val="008539A9"/>
    <w:rsid w:val="00853B2D"/>
    <w:rsid w:val="00853FF5"/>
    <w:rsid w:val="00855325"/>
    <w:rsid w:val="00855667"/>
    <w:rsid w:val="00857CC6"/>
    <w:rsid w:val="00861E84"/>
    <w:rsid w:val="00862514"/>
    <w:rsid w:val="008626D5"/>
    <w:rsid w:val="00862781"/>
    <w:rsid w:val="0086475C"/>
    <w:rsid w:val="008650B2"/>
    <w:rsid w:val="00866D1F"/>
    <w:rsid w:val="00866E18"/>
    <w:rsid w:val="008673B9"/>
    <w:rsid w:val="00871538"/>
    <w:rsid w:val="00872761"/>
    <w:rsid w:val="00873AD7"/>
    <w:rsid w:val="00873E07"/>
    <w:rsid w:val="0087418B"/>
    <w:rsid w:val="00874559"/>
    <w:rsid w:val="00875F0F"/>
    <w:rsid w:val="0087679C"/>
    <w:rsid w:val="00880FD7"/>
    <w:rsid w:val="0088149D"/>
    <w:rsid w:val="00881835"/>
    <w:rsid w:val="00881AC5"/>
    <w:rsid w:val="0088520C"/>
    <w:rsid w:val="00887E4F"/>
    <w:rsid w:val="00890278"/>
    <w:rsid w:val="00890417"/>
    <w:rsid w:val="00891148"/>
    <w:rsid w:val="00893474"/>
    <w:rsid w:val="0089546A"/>
    <w:rsid w:val="008955DE"/>
    <w:rsid w:val="0089578F"/>
    <w:rsid w:val="008971CA"/>
    <w:rsid w:val="008A0116"/>
    <w:rsid w:val="008A128F"/>
    <w:rsid w:val="008A3B7E"/>
    <w:rsid w:val="008A5E1F"/>
    <w:rsid w:val="008A6148"/>
    <w:rsid w:val="008A6A45"/>
    <w:rsid w:val="008A7062"/>
    <w:rsid w:val="008A71F0"/>
    <w:rsid w:val="008B07B7"/>
    <w:rsid w:val="008B1999"/>
    <w:rsid w:val="008B1FE6"/>
    <w:rsid w:val="008B2EC0"/>
    <w:rsid w:val="008B3ACA"/>
    <w:rsid w:val="008B4D33"/>
    <w:rsid w:val="008B55E2"/>
    <w:rsid w:val="008B5A9C"/>
    <w:rsid w:val="008B631F"/>
    <w:rsid w:val="008B650E"/>
    <w:rsid w:val="008B6EE8"/>
    <w:rsid w:val="008B7144"/>
    <w:rsid w:val="008B7741"/>
    <w:rsid w:val="008C02CC"/>
    <w:rsid w:val="008C13E4"/>
    <w:rsid w:val="008C2294"/>
    <w:rsid w:val="008C2AC4"/>
    <w:rsid w:val="008C2EDE"/>
    <w:rsid w:val="008C4276"/>
    <w:rsid w:val="008C4FA0"/>
    <w:rsid w:val="008C673D"/>
    <w:rsid w:val="008D04DF"/>
    <w:rsid w:val="008D0CCE"/>
    <w:rsid w:val="008D30E1"/>
    <w:rsid w:val="008D3326"/>
    <w:rsid w:val="008D3EF7"/>
    <w:rsid w:val="008D4AAE"/>
    <w:rsid w:val="008D50FD"/>
    <w:rsid w:val="008D6DBC"/>
    <w:rsid w:val="008D78E7"/>
    <w:rsid w:val="008E0055"/>
    <w:rsid w:val="008E04E2"/>
    <w:rsid w:val="008E21EF"/>
    <w:rsid w:val="008E3ED9"/>
    <w:rsid w:val="008E489D"/>
    <w:rsid w:val="008E5416"/>
    <w:rsid w:val="008E54D1"/>
    <w:rsid w:val="008E6B12"/>
    <w:rsid w:val="008E71A6"/>
    <w:rsid w:val="008E727A"/>
    <w:rsid w:val="008E7A26"/>
    <w:rsid w:val="008F1CCA"/>
    <w:rsid w:val="008F3638"/>
    <w:rsid w:val="008F3A10"/>
    <w:rsid w:val="008F3BFA"/>
    <w:rsid w:val="008F3D14"/>
    <w:rsid w:val="008F52D6"/>
    <w:rsid w:val="008F75AF"/>
    <w:rsid w:val="008F7CDD"/>
    <w:rsid w:val="009000E8"/>
    <w:rsid w:val="00902000"/>
    <w:rsid w:val="009041FC"/>
    <w:rsid w:val="00904661"/>
    <w:rsid w:val="0090473E"/>
    <w:rsid w:val="00905A26"/>
    <w:rsid w:val="00905FC1"/>
    <w:rsid w:val="00910CD3"/>
    <w:rsid w:val="00910D2E"/>
    <w:rsid w:val="009115F3"/>
    <w:rsid w:val="009118A7"/>
    <w:rsid w:val="009120E8"/>
    <w:rsid w:val="00912367"/>
    <w:rsid w:val="00913F79"/>
    <w:rsid w:val="009140DF"/>
    <w:rsid w:val="00914FEE"/>
    <w:rsid w:val="009178EC"/>
    <w:rsid w:val="00920F7A"/>
    <w:rsid w:val="0092101A"/>
    <w:rsid w:val="009210E0"/>
    <w:rsid w:val="00921A57"/>
    <w:rsid w:val="009222AD"/>
    <w:rsid w:val="0092230F"/>
    <w:rsid w:val="00922B34"/>
    <w:rsid w:val="009248F9"/>
    <w:rsid w:val="00924A37"/>
    <w:rsid w:val="00924E7D"/>
    <w:rsid w:val="00925096"/>
    <w:rsid w:val="00925358"/>
    <w:rsid w:val="0092586C"/>
    <w:rsid w:val="00925E60"/>
    <w:rsid w:val="00926E71"/>
    <w:rsid w:val="009272CE"/>
    <w:rsid w:val="00927AB3"/>
    <w:rsid w:val="00930006"/>
    <w:rsid w:val="00931831"/>
    <w:rsid w:val="009331FF"/>
    <w:rsid w:val="009336DA"/>
    <w:rsid w:val="00933D79"/>
    <w:rsid w:val="00936836"/>
    <w:rsid w:val="009439F4"/>
    <w:rsid w:val="00943E76"/>
    <w:rsid w:val="00944622"/>
    <w:rsid w:val="00944C91"/>
    <w:rsid w:val="00945100"/>
    <w:rsid w:val="009469B6"/>
    <w:rsid w:val="009472DC"/>
    <w:rsid w:val="00947914"/>
    <w:rsid w:val="00950175"/>
    <w:rsid w:val="00950240"/>
    <w:rsid w:val="0095131D"/>
    <w:rsid w:val="00951E1F"/>
    <w:rsid w:val="009527BC"/>
    <w:rsid w:val="009531F8"/>
    <w:rsid w:val="009537EB"/>
    <w:rsid w:val="00953E34"/>
    <w:rsid w:val="00954245"/>
    <w:rsid w:val="00955FDF"/>
    <w:rsid w:val="009566A1"/>
    <w:rsid w:val="009566C8"/>
    <w:rsid w:val="00956797"/>
    <w:rsid w:val="00957425"/>
    <w:rsid w:val="009576C6"/>
    <w:rsid w:val="009600E3"/>
    <w:rsid w:val="0096040E"/>
    <w:rsid w:val="00960C6F"/>
    <w:rsid w:val="00961F3F"/>
    <w:rsid w:val="00963560"/>
    <w:rsid w:val="0096364F"/>
    <w:rsid w:val="00963E45"/>
    <w:rsid w:val="0096443C"/>
    <w:rsid w:val="00964DB3"/>
    <w:rsid w:val="00967F5B"/>
    <w:rsid w:val="00971362"/>
    <w:rsid w:val="00972C48"/>
    <w:rsid w:val="00972EAC"/>
    <w:rsid w:val="009745D6"/>
    <w:rsid w:val="00974698"/>
    <w:rsid w:val="009749C5"/>
    <w:rsid w:val="009757A7"/>
    <w:rsid w:val="00977866"/>
    <w:rsid w:val="00977DA3"/>
    <w:rsid w:val="00981681"/>
    <w:rsid w:val="00982041"/>
    <w:rsid w:val="00982BCB"/>
    <w:rsid w:val="00982BE1"/>
    <w:rsid w:val="00982FF9"/>
    <w:rsid w:val="0098312B"/>
    <w:rsid w:val="0098487A"/>
    <w:rsid w:val="00985587"/>
    <w:rsid w:val="00985E00"/>
    <w:rsid w:val="00986CCA"/>
    <w:rsid w:val="00986DA6"/>
    <w:rsid w:val="00986DD6"/>
    <w:rsid w:val="009912CE"/>
    <w:rsid w:val="00992233"/>
    <w:rsid w:val="00993564"/>
    <w:rsid w:val="00993FFE"/>
    <w:rsid w:val="00995338"/>
    <w:rsid w:val="009957A6"/>
    <w:rsid w:val="00995D86"/>
    <w:rsid w:val="00997102"/>
    <w:rsid w:val="009978A4"/>
    <w:rsid w:val="00997CBE"/>
    <w:rsid w:val="009A0F19"/>
    <w:rsid w:val="009A15A2"/>
    <w:rsid w:val="009A18BC"/>
    <w:rsid w:val="009A1B4B"/>
    <w:rsid w:val="009A1C4F"/>
    <w:rsid w:val="009A2750"/>
    <w:rsid w:val="009A3808"/>
    <w:rsid w:val="009A45D7"/>
    <w:rsid w:val="009A5D63"/>
    <w:rsid w:val="009A75CA"/>
    <w:rsid w:val="009B02AF"/>
    <w:rsid w:val="009B08D6"/>
    <w:rsid w:val="009B16DE"/>
    <w:rsid w:val="009B1A34"/>
    <w:rsid w:val="009B1EC0"/>
    <w:rsid w:val="009B265A"/>
    <w:rsid w:val="009B33B8"/>
    <w:rsid w:val="009B34E5"/>
    <w:rsid w:val="009B3749"/>
    <w:rsid w:val="009B4030"/>
    <w:rsid w:val="009B41BF"/>
    <w:rsid w:val="009B46BC"/>
    <w:rsid w:val="009B49B3"/>
    <w:rsid w:val="009B541E"/>
    <w:rsid w:val="009B5448"/>
    <w:rsid w:val="009B546E"/>
    <w:rsid w:val="009B63DB"/>
    <w:rsid w:val="009B7B60"/>
    <w:rsid w:val="009B7BC4"/>
    <w:rsid w:val="009C0793"/>
    <w:rsid w:val="009C0FF1"/>
    <w:rsid w:val="009C172A"/>
    <w:rsid w:val="009C1C83"/>
    <w:rsid w:val="009C1FC5"/>
    <w:rsid w:val="009C2138"/>
    <w:rsid w:val="009C35D9"/>
    <w:rsid w:val="009C3D45"/>
    <w:rsid w:val="009C4126"/>
    <w:rsid w:val="009C68FB"/>
    <w:rsid w:val="009C6DDE"/>
    <w:rsid w:val="009D0049"/>
    <w:rsid w:val="009D0B95"/>
    <w:rsid w:val="009D0ECA"/>
    <w:rsid w:val="009D196F"/>
    <w:rsid w:val="009D2B03"/>
    <w:rsid w:val="009D2C5A"/>
    <w:rsid w:val="009D3123"/>
    <w:rsid w:val="009D3568"/>
    <w:rsid w:val="009D45A1"/>
    <w:rsid w:val="009D4B92"/>
    <w:rsid w:val="009D4D32"/>
    <w:rsid w:val="009D5279"/>
    <w:rsid w:val="009D769F"/>
    <w:rsid w:val="009E0130"/>
    <w:rsid w:val="009E0789"/>
    <w:rsid w:val="009E1165"/>
    <w:rsid w:val="009E1553"/>
    <w:rsid w:val="009E1978"/>
    <w:rsid w:val="009E1AA0"/>
    <w:rsid w:val="009E281B"/>
    <w:rsid w:val="009E299C"/>
    <w:rsid w:val="009E3403"/>
    <w:rsid w:val="009E4190"/>
    <w:rsid w:val="009E4BD0"/>
    <w:rsid w:val="009E591F"/>
    <w:rsid w:val="009F0B65"/>
    <w:rsid w:val="009F1732"/>
    <w:rsid w:val="009F2246"/>
    <w:rsid w:val="009F2460"/>
    <w:rsid w:val="009F2CF0"/>
    <w:rsid w:val="009F3B9B"/>
    <w:rsid w:val="009F4DAC"/>
    <w:rsid w:val="009F6C58"/>
    <w:rsid w:val="00A00447"/>
    <w:rsid w:val="00A00762"/>
    <w:rsid w:val="00A009D2"/>
    <w:rsid w:val="00A00F7A"/>
    <w:rsid w:val="00A01519"/>
    <w:rsid w:val="00A01D3E"/>
    <w:rsid w:val="00A02604"/>
    <w:rsid w:val="00A03DB4"/>
    <w:rsid w:val="00A03F2F"/>
    <w:rsid w:val="00A043A1"/>
    <w:rsid w:val="00A047C3"/>
    <w:rsid w:val="00A04B30"/>
    <w:rsid w:val="00A0652A"/>
    <w:rsid w:val="00A1128F"/>
    <w:rsid w:val="00A11AD1"/>
    <w:rsid w:val="00A134F6"/>
    <w:rsid w:val="00A14676"/>
    <w:rsid w:val="00A14935"/>
    <w:rsid w:val="00A15F71"/>
    <w:rsid w:val="00A16CC2"/>
    <w:rsid w:val="00A20752"/>
    <w:rsid w:val="00A20875"/>
    <w:rsid w:val="00A219C8"/>
    <w:rsid w:val="00A24C43"/>
    <w:rsid w:val="00A254F0"/>
    <w:rsid w:val="00A25571"/>
    <w:rsid w:val="00A2615A"/>
    <w:rsid w:val="00A268A1"/>
    <w:rsid w:val="00A268FF"/>
    <w:rsid w:val="00A269E9"/>
    <w:rsid w:val="00A26EBA"/>
    <w:rsid w:val="00A27722"/>
    <w:rsid w:val="00A2792A"/>
    <w:rsid w:val="00A30B4A"/>
    <w:rsid w:val="00A30BDA"/>
    <w:rsid w:val="00A317BB"/>
    <w:rsid w:val="00A318F9"/>
    <w:rsid w:val="00A32D17"/>
    <w:rsid w:val="00A3312D"/>
    <w:rsid w:val="00A34D05"/>
    <w:rsid w:val="00A359F8"/>
    <w:rsid w:val="00A362CD"/>
    <w:rsid w:val="00A36ED8"/>
    <w:rsid w:val="00A377ED"/>
    <w:rsid w:val="00A406EB"/>
    <w:rsid w:val="00A40FD8"/>
    <w:rsid w:val="00A41C40"/>
    <w:rsid w:val="00A42550"/>
    <w:rsid w:val="00A42764"/>
    <w:rsid w:val="00A44066"/>
    <w:rsid w:val="00A44490"/>
    <w:rsid w:val="00A44F0D"/>
    <w:rsid w:val="00A45341"/>
    <w:rsid w:val="00A467BE"/>
    <w:rsid w:val="00A472CD"/>
    <w:rsid w:val="00A506C4"/>
    <w:rsid w:val="00A50BA8"/>
    <w:rsid w:val="00A510B1"/>
    <w:rsid w:val="00A52F19"/>
    <w:rsid w:val="00A5362F"/>
    <w:rsid w:val="00A53E0F"/>
    <w:rsid w:val="00A54A3E"/>
    <w:rsid w:val="00A551DA"/>
    <w:rsid w:val="00A55CB8"/>
    <w:rsid w:val="00A57A34"/>
    <w:rsid w:val="00A60253"/>
    <w:rsid w:val="00A60864"/>
    <w:rsid w:val="00A6091F"/>
    <w:rsid w:val="00A60E0B"/>
    <w:rsid w:val="00A61CDE"/>
    <w:rsid w:val="00A61FD5"/>
    <w:rsid w:val="00A62E61"/>
    <w:rsid w:val="00A65435"/>
    <w:rsid w:val="00A67E18"/>
    <w:rsid w:val="00A70CA1"/>
    <w:rsid w:val="00A70CC4"/>
    <w:rsid w:val="00A70E0D"/>
    <w:rsid w:val="00A713AA"/>
    <w:rsid w:val="00A719BA"/>
    <w:rsid w:val="00A71EE0"/>
    <w:rsid w:val="00A757AC"/>
    <w:rsid w:val="00A76BE3"/>
    <w:rsid w:val="00A801BB"/>
    <w:rsid w:val="00A80C56"/>
    <w:rsid w:val="00A817AE"/>
    <w:rsid w:val="00A8353F"/>
    <w:rsid w:val="00A83555"/>
    <w:rsid w:val="00A838D0"/>
    <w:rsid w:val="00A85354"/>
    <w:rsid w:val="00A8562C"/>
    <w:rsid w:val="00A859DE"/>
    <w:rsid w:val="00A85FD2"/>
    <w:rsid w:val="00A86879"/>
    <w:rsid w:val="00A87998"/>
    <w:rsid w:val="00A87F79"/>
    <w:rsid w:val="00A9049F"/>
    <w:rsid w:val="00A907E1"/>
    <w:rsid w:val="00A91744"/>
    <w:rsid w:val="00A91F77"/>
    <w:rsid w:val="00A9253A"/>
    <w:rsid w:val="00A9345B"/>
    <w:rsid w:val="00A94113"/>
    <w:rsid w:val="00A95273"/>
    <w:rsid w:val="00A95EC0"/>
    <w:rsid w:val="00A97995"/>
    <w:rsid w:val="00A97E84"/>
    <w:rsid w:val="00A97EC2"/>
    <w:rsid w:val="00AA16D4"/>
    <w:rsid w:val="00AA3642"/>
    <w:rsid w:val="00AA36EE"/>
    <w:rsid w:val="00AA3E82"/>
    <w:rsid w:val="00AA6B20"/>
    <w:rsid w:val="00AA73E0"/>
    <w:rsid w:val="00AA79B1"/>
    <w:rsid w:val="00AA7DD1"/>
    <w:rsid w:val="00AB001A"/>
    <w:rsid w:val="00AB08AF"/>
    <w:rsid w:val="00AB14E4"/>
    <w:rsid w:val="00AB17F1"/>
    <w:rsid w:val="00AB3A00"/>
    <w:rsid w:val="00AB4F7A"/>
    <w:rsid w:val="00AB5742"/>
    <w:rsid w:val="00AB5DBE"/>
    <w:rsid w:val="00AB6015"/>
    <w:rsid w:val="00AB6853"/>
    <w:rsid w:val="00AB7BCA"/>
    <w:rsid w:val="00AB7D48"/>
    <w:rsid w:val="00AC0A63"/>
    <w:rsid w:val="00AC0CC6"/>
    <w:rsid w:val="00AC3D54"/>
    <w:rsid w:val="00AC3E84"/>
    <w:rsid w:val="00AC4177"/>
    <w:rsid w:val="00AC460D"/>
    <w:rsid w:val="00AC486A"/>
    <w:rsid w:val="00AC5665"/>
    <w:rsid w:val="00AC5E44"/>
    <w:rsid w:val="00AC691E"/>
    <w:rsid w:val="00AC6E50"/>
    <w:rsid w:val="00AC7606"/>
    <w:rsid w:val="00AD0357"/>
    <w:rsid w:val="00AD0981"/>
    <w:rsid w:val="00AD1585"/>
    <w:rsid w:val="00AD2564"/>
    <w:rsid w:val="00AD2B59"/>
    <w:rsid w:val="00AD4953"/>
    <w:rsid w:val="00AD6420"/>
    <w:rsid w:val="00AE11E1"/>
    <w:rsid w:val="00AE61BD"/>
    <w:rsid w:val="00AF0283"/>
    <w:rsid w:val="00AF0707"/>
    <w:rsid w:val="00AF0A0B"/>
    <w:rsid w:val="00AF12FC"/>
    <w:rsid w:val="00AF24CA"/>
    <w:rsid w:val="00AF398D"/>
    <w:rsid w:val="00AF48BC"/>
    <w:rsid w:val="00AF52DF"/>
    <w:rsid w:val="00AF5E5D"/>
    <w:rsid w:val="00AF613D"/>
    <w:rsid w:val="00AF7E10"/>
    <w:rsid w:val="00B00276"/>
    <w:rsid w:val="00B00445"/>
    <w:rsid w:val="00B00595"/>
    <w:rsid w:val="00B015F9"/>
    <w:rsid w:val="00B01B13"/>
    <w:rsid w:val="00B02BB7"/>
    <w:rsid w:val="00B04487"/>
    <w:rsid w:val="00B0461F"/>
    <w:rsid w:val="00B067AE"/>
    <w:rsid w:val="00B079E5"/>
    <w:rsid w:val="00B07EA1"/>
    <w:rsid w:val="00B11339"/>
    <w:rsid w:val="00B1190B"/>
    <w:rsid w:val="00B11A32"/>
    <w:rsid w:val="00B12219"/>
    <w:rsid w:val="00B12ED7"/>
    <w:rsid w:val="00B1397A"/>
    <w:rsid w:val="00B139C1"/>
    <w:rsid w:val="00B1426E"/>
    <w:rsid w:val="00B14386"/>
    <w:rsid w:val="00B14663"/>
    <w:rsid w:val="00B15A39"/>
    <w:rsid w:val="00B16A60"/>
    <w:rsid w:val="00B175F0"/>
    <w:rsid w:val="00B17C2A"/>
    <w:rsid w:val="00B205CF"/>
    <w:rsid w:val="00B20650"/>
    <w:rsid w:val="00B215DF"/>
    <w:rsid w:val="00B23CA8"/>
    <w:rsid w:val="00B24140"/>
    <w:rsid w:val="00B24711"/>
    <w:rsid w:val="00B25201"/>
    <w:rsid w:val="00B256D1"/>
    <w:rsid w:val="00B265AE"/>
    <w:rsid w:val="00B30893"/>
    <w:rsid w:val="00B3191E"/>
    <w:rsid w:val="00B323DE"/>
    <w:rsid w:val="00B324F9"/>
    <w:rsid w:val="00B32C5C"/>
    <w:rsid w:val="00B34BC9"/>
    <w:rsid w:val="00B353B4"/>
    <w:rsid w:val="00B36AB3"/>
    <w:rsid w:val="00B371FF"/>
    <w:rsid w:val="00B40352"/>
    <w:rsid w:val="00B41360"/>
    <w:rsid w:val="00B4145E"/>
    <w:rsid w:val="00B42095"/>
    <w:rsid w:val="00B42B07"/>
    <w:rsid w:val="00B43377"/>
    <w:rsid w:val="00B43685"/>
    <w:rsid w:val="00B43939"/>
    <w:rsid w:val="00B446FE"/>
    <w:rsid w:val="00B46424"/>
    <w:rsid w:val="00B466CE"/>
    <w:rsid w:val="00B47266"/>
    <w:rsid w:val="00B475BF"/>
    <w:rsid w:val="00B502B9"/>
    <w:rsid w:val="00B50CE8"/>
    <w:rsid w:val="00B50F81"/>
    <w:rsid w:val="00B50F85"/>
    <w:rsid w:val="00B51042"/>
    <w:rsid w:val="00B51CA0"/>
    <w:rsid w:val="00B53180"/>
    <w:rsid w:val="00B55718"/>
    <w:rsid w:val="00B558E6"/>
    <w:rsid w:val="00B56AC5"/>
    <w:rsid w:val="00B56C2C"/>
    <w:rsid w:val="00B56CB3"/>
    <w:rsid w:val="00B6037A"/>
    <w:rsid w:val="00B60D76"/>
    <w:rsid w:val="00B618FD"/>
    <w:rsid w:val="00B629C8"/>
    <w:rsid w:val="00B62CF2"/>
    <w:rsid w:val="00B63044"/>
    <w:rsid w:val="00B663AD"/>
    <w:rsid w:val="00B66A1A"/>
    <w:rsid w:val="00B67BBA"/>
    <w:rsid w:val="00B70402"/>
    <w:rsid w:val="00B71170"/>
    <w:rsid w:val="00B712C4"/>
    <w:rsid w:val="00B7130A"/>
    <w:rsid w:val="00B73060"/>
    <w:rsid w:val="00B740AD"/>
    <w:rsid w:val="00B74362"/>
    <w:rsid w:val="00B743D8"/>
    <w:rsid w:val="00B75508"/>
    <w:rsid w:val="00B7550D"/>
    <w:rsid w:val="00B76810"/>
    <w:rsid w:val="00B775D9"/>
    <w:rsid w:val="00B81433"/>
    <w:rsid w:val="00B81BAB"/>
    <w:rsid w:val="00B82566"/>
    <w:rsid w:val="00B836C3"/>
    <w:rsid w:val="00B84DA8"/>
    <w:rsid w:val="00B869D4"/>
    <w:rsid w:val="00B86F17"/>
    <w:rsid w:val="00B8796B"/>
    <w:rsid w:val="00B92070"/>
    <w:rsid w:val="00B9280F"/>
    <w:rsid w:val="00B95996"/>
    <w:rsid w:val="00B95BEE"/>
    <w:rsid w:val="00B97B1C"/>
    <w:rsid w:val="00BA02A6"/>
    <w:rsid w:val="00BA0A55"/>
    <w:rsid w:val="00BA290B"/>
    <w:rsid w:val="00BA3129"/>
    <w:rsid w:val="00BA39D1"/>
    <w:rsid w:val="00BA4385"/>
    <w:rsid w:val="00BA4AB1"/>
    <w:rsid w:val="00BA54F0"/>
    <w:rsid w:val="00BA5797"/>
    <w:rsid w:val="00BA6A26"/>
    <w:rsid w:val="00BA6ECA"/>
    <w:rsid w:val="00BA7FFB"/>
    <w:rsid w:val="00BB121E"/>
    <w:rsid w:val="00BB1830"/>
    <w:rsid w:val="00BB1AD8"/>
    <w:rsid w:val="00BB1BCB"/>
    <w:rsid w:val="00BB1CD7"/>
    <w:rsid w:val="00BB218F"/>
    <w:rsid w:val="00BB4CDA"/>
    <w:rsid w:val="00BB5B40"/>
    <w:rsid w:val="00BB6519"/>
    <w:rsid w:val="00BB6C1F"/>
    <w:rsid w:val="00BB7C4E"/>
    <w:rsid w:val="00BC050E"/>
    <w:rsid w:val="00BC08A3"/>
    <w:rsid w:val="00BC1D9D"/>
    <w:rsid w:val="00BC23CC"/>
    <w:rsid w:val="00BC2927"/>
    <w:rsid w:val="00BC39F6"/>
    <w:rsid w:val="00BC3E99"/>
    <w:rsid w:val="00BC4D5F"/>
    <w:rsid w:val="00BC4FB4"/>
    <w:rsid w:val="00BC5352"/>
    <w:rsid w:val="00BC669F"/>
    <w:rsid w:val="00BC6D77"/>
    <w:rsid w:val="00BC6D91"/>
    <w:rsid w:val="00BC7693"/>
    <w:rsid w:val="00BD006A"/>
    <w:rsid w:val="00BD0EC6"/>
    <w:rsid w:val="00BD0FBC"/>
    <w:rsid w:val="00BD196A"/>
    <w:rsid w:val="00BD2336"/>
    <w:rsid w:val="00BD26CD"/>
    <w:rsid w:val="00BD2AB1"/>
    <w:rsid w:val="00BD3134"/>
    <w:rsid w:val="00BD36F8"/>
    <w:rsid w:val="00BD3B23"/>
    <w:rsid w:val="00BD422F"/>
    <w:rsid w:val="00BD4884"/>
    <w:rsid w:val="00BD53D3"/>
    <w:rsid w:val="00BD5A0E"/>
    <w:rsid w:val="00BD5C35"/>
    <w:rsid w:val="00BD6098"/>
    <w:rsid w:val="00BD671B"/>
    <w:rsid w:val="00BD720C"/>
    <w:rsid w:val="00BD794C"/>
    <w:rsid w:val="00BE1536"/>
    <w:rsid w:val="00BE18B8"/>
    <w:rsid w:val="00BE19F6"/>
    <w:rsid w:val="00BE25F7"/>
    <w:rsid w:val="00BE3DC9"/>
    <w:rsid w:val="00BE5CED"/>
    <w:rsid w:val="00BE5FB4"/>
    <w:rsid w:val="00BF03EF"/>
    <w:rsid w:val="00BF0F9D"/>
    <w:rsid w:val="00BF2FB0"/>
    <w:rsid w:val="00BF3FFC"/>
    <w:rsid w:val="00BF4215"/>
    <w:rsid w:val="00BF46C3"/>
    <w:rsid w:val="00BF5E1E"/>
    <w:rsid w:val="00BF5F4A"/>
    <w:rsid w:val="00BF719C"/>
    <w:rsid w:val="00BF7615"/>
    <w:rsid w:val="00C01C61"/>
    <w:rsid w:val="00C021A7"/>
    <w:rsid w:val="00C0287E"/>
    <w:rsid w:val="00C04AB2"/>
    <w:rsid w:val="00C04CF1"/>
    <w:rsid w:val="00C1001B"/>
    <w:rsid w:val="00C10DEA"/>
    <w:rsid w:val="00C1147F"/>
    <w:rsid w:val="00C11CBB"/>
    <w:rsid w:val="00C11D86"/>
    <w:rsid w:val="00C121C1"/>
    <w:rsid w:val="00C1287E"/>
    <w:rsid w:val="00C132CB"/>
    <w:rsid w:val="00C13E30"/>
    <w:rsid w:val="00C14205"/>
    <w:rsid w:val="00C17E20"/>
    <w:rsid w:val="00C2063B"/>
    <w:rsid w:val="00C20C59"/>
    <w:rsid w:val="00C215CA"/>
    <w:rsid w:val="00C21FBA"/>
    <w:rsid w:val="00C2409D"/>
    <w:rsid w:val="00C24545"/>
    <w:rsid w:val="00C2498E"/>
    <w:rsid w:val="00C258F7"/>
    <w:rsid w:val="00C25CFC"/>
    <w:rsid w:val="00C325FD"/>
    <w:rsid w:val="00C32EA3"/>
    <w:rsid w:val="00C34F33"/>
    <w:rsid w:val="00C3570A"/>
    <w:rsid w:val="00C36013"/>
    <w:rsid w:val="00C363ED"/>
    <w:rsid w:val="00C36F41"/>
    <w:rsid w:val="00C4191D"/>
    <w:rsid w:val="00C41DB2"/>
    <w:rsid w:val="00C41E3F"/>
    <w:rsid w:val="00C42378"/>
    <w:rsid w:val="00C425D2"/>
    <w:rsid w:val="00C42C96"/>
    <w:rsid w:val="00C431B1"/>
    <w:rsid w:val="00C44361"/>
    <w:rsid w:val="00C44A80"/>
    <w:rsid w:val="00C45287"/>
    <w:rsid w:val="00C47798"/>
    <w:rsid w:val="00C50BFD"/>
    <w:rsid w:val="00C51F04"/>
    <w:rsid w:val="00C534D5"/>
    <w:rsid w:val="00C53F1B"/>
    <w:rsid w:val="00C53F6D"/>
    <w:rsid w:val="00C5432F"/>
    <w:rsid w:val="00C5448A"/>
    <w:rsid w:val="00C546A1"/>
    <w:rsid w:val="00C54A80"/>
    <w:rsid w:val="00C54C60"/>
    <w:rsid w:val="00C55716"/>
    <w:rsid w:val="00C557EA"/>
    <w:rsid w:val="00C55805"/>
    <w:rsid w:val="00C55C23"/>
    <w:rsid w:val="00C56072"/>
    <w:rsid w:val="00C561E0"/>
    <w:rsid w:val="00C56A01"/>
    <w:rsid w:val="00C56AA3"/>
    <w:rsid w:val="00C56F1A"/>
    <w:rsid w:val="00C61919"/>
    <w:rsid w:val="00C628BA"/>
    <w:rsid w:val="00C63F2E"/>
    <w:rsid w:val="00C6547B"/>
    <w:rsid w:val="00C65B88"/>
    <w:rsid w:val="00C67015"/>
    <w:rsid w:val="00C67D8E"/>
    <w:rsid w:val="00C67F3C"/>
    <w:rsid w:val="00C7096A"/>
    <w:rsid w:val="00C71854"/>
    <w:rsid w:val="00C720BA"/>
    <w:rsid w:val="00C7297C"/>
    <w:rsid w:val="00C72EAD"/>
    <w:rsid w:val="00C730C3"/>
    <w:rsid w:val="00C73279"/>
    <w:rsid w:val="00C73E57"/>
    <w:rsid w:val="00C73EDE"/>
    <w:rsid w:val="00C7546F"/>
    <w:rsid w:val="00C75875"/>
    <w:rsid w:val="00C76854"/>
    <w:rsid w:val="00C773F6"/>
    <w:rsid w:val="00C7773E"/>
    <w:rsid w:val="00C81318"/>
    <w:rsid w:val="00C813E5"/>
    <w:rsid w:val="00C82D84"/>
    <w:rsid w:val="00C83D2F"/>
    <w:rsid w:val="00C83D68"/>
    <w:rsid w:val="00C85EB4"/>
    <w:rsid w:val="00C87207"/>
    <w:rsid w:val="00C8771B"/>
    <w:rsid w:val="00C87F93"/>
    <w:rsid w:val="00C90B15"/>
    <w:rsid w:val="00C91660"/>
    <w:rsid w:val="00C92CBE"/>
    <w:rsid w:val="00C93749"/>
    <w:rsid w:val="00C94902"/>
    <w:rsid w:val="00C95A9A"/>
    <w:rsid w:val="00C96619"/>
    <w:rsid w:val="00C96E9A"/>
    <w:rsid w:val="00C97320"/>
    <w:rsid w:val="00C9748F"/>
    <w:rsid w:val="00CA24BE"/>
    <w:rsid w:val="00CA2F10"/>
    <w:rsid w:val="00CA4E98"/>
    <w:rsid w:val="00CA5987"/>
    <w:rsid w:val="00CA622D"/>
    <w:rsid w:val="00CA6366"/>
    <w:rsid w:val="00CA64C8"/>
    <w:rsid w:val="00CA7120"/>
    <w:rsid w:val="00CA7D9A"/>
    <w:rsid w:val="00CA7FAC"/>
    <w:rsid w:val="00CB051B"/>
    <w:rsid w:val="00CB0E9B"/>
    <w:rsid w:val="00CB1274"/>
    <w:rsid w:val="00CB14C0"/>
    <w:rsid w:val="00CB2895"/>
    <w:rsid w:val="00CB32F2"/>
    <w:rsid w:val="00CB3758"/>
    <w:rsid w:val="00CB3BB2"/>
    <w:rsid w:val="00CB3F92"/>
    <w:rsid w:val="00CB580C"/>
    <w:rsid w:val="00CB5F84"/>
    <w:rsid w:val="00CB6157"/>
    <w:rsid w:val="00CB618A"/>
    <w:rsid w:val="00CB618D"/>
    <w:rsid w:val="00CB69BC"/>
    <w:rsid w:val="00CB69D0"/>
    <w:rsid w:val="00CB7408"/>
    <w:rsid w:val="00CB7B82"/>
    <w:rsid w:val="00CB7EA6"/>
    <w:rsid w:val="00CC1344"/>
    <w:rsid w:val="00CC236F"/>
    <w:rsid w:val="00CC2878"/>
    <w:rsid w:val="00CC37FC"/>
    <w:rsid w:val="00CC3C1A"/>
    <w:rsid w:val="00CC3DEA"/>
    <w:rsid w:val="00CC466C"/>
    <w:rsid w:val="00CC4C5A"/>
    <w:rsid w:val="00CC4D1C"/>
    <w:rsid w:val="00CC4F28"/>
    <w:rsid w:val="00CC5F15"/>
    <w:rsid w:val="00CC67AD"/>
    <w:rsid w:val="00CC6BBE"/>
    <w:rsid w:val="00CC78F5"/>
    <w:rsid w:val="00CD0365"/>
    <w:rsid w:val="00CD1382"/>
    <w:rsid w:val="00CD365A"/>
    <w:rsid w:val="00CD39EF"/>
    <w:rsid w:val="00CD3A77"/>
    <w:rsid w:val="00CD505A"/>
    <w:rsid w:val="00CD51D2"/>
    <w:rsid w:val="00CD5522"/>
    <w:rsid w:val="00CD5DB8"/>
    <w:rsid w:val="00CD6F2F"/>
    <w:rsid w:val="00CD7A7B"/>
    <w:rsid w:val="00CE0F37"/>
    <w:rsid w:val="00CE12DA"/>
    <w:rsid w:val="00CE1975"/>
    <w:rsid w:val="00CE293E"/>
    <w:rsid w:val="00CE3290"/>
    <w:rsid w:val="00CE3B02"/>
    <w:rsid w:val="00CE3FE1"/>
    <w:rsid w:val="00CE410F"/>
    <w:rsid w:val="00CE4315"/>
    <w:rsid w:val="00CE4435"/>
    <w:rsid w:val="00CE5B85"/>
    <w:rsid w:val="00CE7466"/>
    <w:rsid w:val="00CE7491"/>
    <w:rsid w:val="00CE761B"/>
    <w:rsid w:val="00CE7CF7"/>
    <w:rsid w:val="00CF04CB"/>
    <w:rsid w:val="00CF06C4"/>
    <w:rsid w:val="00CF0DAF"/>
    <w:rsid w:val="00CF125F"/>
    <w:rsid w:val="00CF16D8"/>
    <w:rsid w:val="00CF3221"/>
    <w:rsid w:val="00CF334A"/>
    <w:rsid w:val="00CF361C"/>
    <w:rsid w:val="00CF3748"/>
    <w:rsid w:val="00CF5DB3"/>
    <w:rsid w:val="00CF6C0A"/>
    <w:rsid w:val="00CF6C29"/>
    <w:rsid w:val="00CF6D68"/>
    <w:rsid w:val="00CF7172"/>
    <w:rsid w:val="00CF7B61"/>
    <w:rsid w:val="00D00623"/>
    <w:rsid w:val="00D015D1"/>
    <w:rsid w:val="00D037EB"/>
    <w:rsid w:val="00D05195"/>
    <w:rsid w:val="00D059DD"/>
    <w:rsid w:val="00D0659D"/>
    <w:rsid w:val="00D06AC0"/>
    <w:rsid w:val="00D070F3"/>
    <w:rsid w:val="00D105E1"/>
    <w:rsid w:val="00D11033"/>
    <w:rsid w:val="00D11AC3"/>
    <w:rsid w:val="00D12000"/>
    <w:rsid w:val="00D120E5"/>
    <w:rsid w:val="00D137CE"/>
    <w:rsid w:val="00D13D67"/>
    <w:rsid w:val="00D1428C"/>
    <w:rsid w:val="00D14960"/>
    <w:rsid w:val="00D14E57"/>
    <w:rsid w:val="00D15D05"/>
    <w:rsid w:val="00D16586"/>
    <w:rsid w:val="00D172B1"/>
    <w:rsid w:val="00D17672"/>
    <w:rsid w:val="00D17934"/>
    <w:rsid w:val="00D2002F"/>
    <w:rsid w:val="00D21346"/>
    <w:rsid w:val="00D21558"/>
    <w:rsid w:val="00D234C6"/>
    <w:rsid w:val="00D239B9"/>
    <w:rsid w:val="00D23B08"/>
    <w:rsid w:val="00D24D44"/>
    <w:rsid w:val="00D26479"/>
    <w:rsid w:val="00D2651A"/>
    <w:rsid w:val="00D26DF6"/>
    <w:rsid w:val="00D27B26"/>
    <w:rsid w:val="00D27F2C"/>
    <w:rsid w:val="00D30BB8"/>
    <w:rsid w:val="00D31724"/>
    <w:rsid w:val="00D31E6A"/>
    <w:rsid w:val="00D3238F"/>
    <w:rsid w:val="00D32B5C"/>
    <w:rsid w:val="00D32F73"/>
    <w:rsid w:val="00D34618"/>
    <w:rsid w:val="00D346C5"/>
    <w:rsid w:val="00D36458"/>
    <w:rsid w:val="00D368BD"/>
    <w:rsid w:val="00D36BF9"/>
    <w:rsid w:val="00D36C06"/>
    <w:rsid w:val="00D37F1E"/>
    <w:rsid w:val="00D41F27"/>
    <w:rsid w:val="00D423A7"/>
    <w:rsid w:val="00D42F84"/>
    <w:rsid w:val="00D43116"/>
    <w:rsid w:val="00D43AD9"/>
    <w:rsid w:val="00D44274"/>
    <w:rsid w:val="00D4546A"/>
    <w:rsid w:val="00D45BEA"/>
    <w:rsid w:val="00D45F7A"/>
    <w:rsid w:val="00D46653"/>
    <w:rsid w:val="00D46CB8"/>
    <w:rsid w:val="00D47A83"/>
    <w:rsid w:val="00D50BB5"/>
    <w:rsid w:val="00D50BD2"/>
    <w:rsid w:val="00D50D3E"/>
    <w:rsid w:val="00D51572"/>
    <w:rsid w:val="00D517B3"/>
    <w:rsid w:val="00D53939"/>
    <w:rsid w:val="00D55412"/>
    <w:rsid w:val="00D557E7"/>
    <w:rsid w:val="00D55C3A"/>
    <w:rsid w:val="00D56FA8"/>
    <w:rsid w:val="00D5712C"/>
    <w:rsid w:val="00D60E27"/>
    <w:rsid w:val="00D60EA2"/>
    <w:rsid w:val="00D60F8A"/>
    <w:rsid w:val="00D62107"/>
    <w:rsid w:val="00D62F50"/>
    <w:rsid w:val="00D63097"/>
    <w:rsid w:val="00D6486A"/>
    <w:rsid w:val="00D64F9D"/>
    <w:rsid w:val="00D65155"/>
    <w:rsid w:val="00D659E4"/>
    <w:rsid w:val="00D67807"/>
    <w:rsid w:val="00D71426"/>
    <w:rsid w:val="00D72B5C"/>
    <w:rsid w:val="00D748E2"/>
    <w:rsid w:val="00D749B0"/>
    <w:rsid w:val="00D75BE9"/>
    <w:rsid w:val="00D80158"/>
    <w:rsid w:val="00D832FA"/>
    <w:rsid w:val="00D841C2"/>
    <w:rsid w:val="00D85943"/>
    <w:rsid w:val="00D85DF0"/>
    <w:rsid w:val="00D8600A"/>
    <w:rsid w:val="00D8613C"/>
    <w:rsid w:val="00D8626F"/>
    <w:rsid w:val="00D871CF"/>
    <w:rsid w:val="00D87EE6"/>
    <w:rsid w:val="00D90161"/>
    <w:rsid w:val="00D901CD"/>
    <w:rsid w:val="00D90AD0"/>
    <w:rsid w:val="00D910AF"/>
    <w:rsid w:val="00D91695"/>
    <w:rsid w:val="00D91CFB"/>
    <w:rsid w:val="00D92296"/>
    <w:rsid w:val="00D9469A"/>
    <w:rsid w:val="00D964D3"/>
    <w:rsid w:val="00D96B9E"/>
    <w:rsid w:val="00D97159"/>
    <w:rsid w:val="00DA0469"/>
    <w:rsid w:val="00DA0606"/>
    <w:rsid w:val="00DA08A5"/>
    <w:rsid w:val="00DA0C6C"/>
    <w:rsid w:val="00DA1654"/>
    <w:rsid w:val="00DA379D"/>
    <w:rsid w:val="00DA3CC5"/>
    <w:rsid w:val="00DA52EC"/>
    <w:rsid w:val="00DA5861"/>
    <w:rsid w:val="00DA79B3"/>
    <w:rsid w:val="00DB0C66"/>
    <w:rsid w:val="00DB1A6E"/>
    <w:rsid w:val="00DB2C82"/>
    <w:rsid w:val="00DB335A"/>
    <w:rsid w:val="00DB450A"/>
    <w:rsid w:val="00DB5751"/>
    <w:rsid w:val="00DB68C3"/>
    <w:rsid w:val="00DB6BE9"/>
    <w:rsid w:val="00DB729B"/>
    <w:rsid w:val="00DC000E"/>
    <w:rsid w:val="00DC04D8"/>
    <w:rsid w:val="00DC107F"/>
    <w:rsid w:val="00DC1440"/>
    <w:rsid w:val="00DC22CA"/>
    <w:rsid w:val="00DC2E2A"/>
    <w:rsid w:val="00DC31BE"/>
    <w:rsid w:val="00DC38ED"/>
    <w:rsid w:val="00DC3F16"/>
    <w:rsid w:val="00DC53B0"/>
    <w:rsid w:val="00DC5F76"/>
    <w:rsid w:val="00DC70A4"/>
    <w:rsid w:val="00DC763D"/>
    <w:rsid w:val="00DC7A8E"/>
    <w:rsid w:val="00DD019F"/>
    <w:rsid w:val="00DD0AAD"/>
    <w:rsid w:val="00DD1422"/>
    <w:rsid w:val="00DD190A"/>
    <w:rsid w:val="00DD2089"/>
    <w:rsid w:val="00DD219C"/>
    <w:rsid w:val="00DD2F08"/>
    <w:rsid w:val="00DD3618"/>
    <w:rsid w:val="00DD3AC0"/>
    <w:rsid w:val="00DD3B14"/>
    <w:rsid w:val="00DD43B6"/>
    <w:rsid w:val="00DD4FB4"/>
    <w:rsid w:val="00DD65B6"/>
    <w:rsid w:val="00DD6CC2"/>
    <w:rsid w:val="00DE027A"/>
    <w:rsid w:val="00DE18DD"/>
    <w:rsid w:val="00DE1F7D"/>
    <w:rsid w:val="00DE2012"/>
    <w:rsid w:val="00DE208F"/>
    <w:rsid w:val="00DE36BE"/>
    <w:rsid w:val="00DE4410"/>
    <w:rsid w:val="00DE4638"/>
    <w:rsid w:val="00DE4701"/>
    <w:rsid w:val="00DE486F"/>
    <w:rsid w:val="00DE4A5D"/>
    <w:rsid w:val="00DE5AEA"/>
    <w:rsid w:val="00DE60E3"/>
    <w:rsid w:val="00DF11BD"/>
    <w:rsid w:val="00DF24F6"/>
    <w:rsid w:val="00DF36C2"/>
    <w:rsid w:val="00DF3BAC"/>
    <w:rsid w:val="00DF4224"/>
    <w:rsid w:val="00DF4B9A"/>
    <w:rsid w:val="00DF6419"/>
    <w:rsid w:val="00DF677B"/>
    <w:rsid w:val="00DF67B8"/>
    <w:rsid w:val="00DF67E2"/>
    <w:rsid w:val="00DF6976"/>
    <w:rsid w:val="00DF6C79"/>
    <w:rsid w:val="00DF714E"/>
    <w:rsid w:val="00DF71B7"/>
    <w:rsid w:val="00E00927"/>
    <w:rsid w:val="00E01761"/>
    <w:rsid w:val="00E025D6"/>
    <w:rsid w:val="00E026D2"/>
    <w:rsid w:val="00E030D4"/>
    <w:rsid w:val="00E05F6D"/>
    <w:rsid w:val="00E06DA1"/>
    <w:rsid w:val="00E07357"/>
    <w:rsid w:val="00E11332"/>
    <w:rsid w:val="00E1218E"/>
    <w:rsid w:val="00E124ED"/>
    <w:rsid w:val="00E12649"/>
    <w:rsid w:val="00E12F6C"/>
    <w:rsid w:val="00E14729"/>
    <w:rsid w:val="00E14B86"/>
    <w:rsid w:val="00E14ED4"/>
    <w:rsid w:val="00E154CF"/>
    <w:rsid w:val="00E157CD"/>
    <w:rsid w:val="00E159E4"/>
    <w:rsid w:val="00E15B78"/>
    <w:rsid w:val="00E15BC4"/>
    <w:rsid w:val="00E16D16"/>
    <w:rsid w:val="00E17AB7"/>
    <w:rsid w:val="00E20807"/>
    <w:rsid w:val="00E21823"/>
    <w:rsid w:val="00E22553"/>
    <w:rsid w:val="00E234FA"/>
    <w:rsid w:val="00E24F5C"/>
    <w:rsid w:val="00E25DC5"/>
    <w:rsid w:val="00E2740A"/>
    <w:rsid w:val="00E30DF8"/>
    <w:rsid w:val="00E3152D"/>
    <w:rsid w:val="00E31AF3"/>
    <w:rsid w:val="00E33694"/>
    <w:rsid w:val="00E336EE"/>
    <w:rsid w:val="00E340D4"/>
    <w:rsid w:val="00E35695"/>
    <w:rsid w:val="00E36AE7"/>
    <w:rsid w:val="00E3783D"/>
    <w:rsid w:val="00E37CEA"/>
    <w:rsid w:val="00E37D15"/>
    <w:rsid w:val="00E404FA"/>
    <w:rsid w:val="00E40946"/>
    <w:rsid w:val="00E40C93"/>
    <w:rsid w:val="00E42F1D"/>
    <w:rsid w:val="00E4372E"/>
    <w:rsid w:val="00E43751"/>
    <w:rsid w:val="00E43D00"/>
    <w:rsid w:val="00E447E5"/>
    <w:rsid w:val="00E450D9"/>
    <w:rsid w:val="00E45C7E"/>
    <w:rsid w:val="00E46393"/>
    <w:rsid w:val="00E4760B"/>
    <w:rsid w:val="00E506BE"/>
    <w:rsid w:val="00E511C3"/>
    <w:rsid w:val="00E51DDB"/>
    <w:rsid w:val="00E52CE3"/>
    <w:rsid w:val="00E53ABA"/>
    <w:rsid w:val="00E54249"/>
    <w:rsid w:val="00E55AF9"/>
    <w:rsid w:val="00E56DC7"/>
    <w:rsid w:val="00E56EAA"/>
    <w:rsid w:val="00E574D1"/>
    <w:rsid w:val="00E57688"/>
    <w:rsid w:val="00E57B5F"/>
    <w:rsid w:val="00E6027A"/>
    <w:rsid w:val="00E607E3"/>
    <w:rsid w:val="00E60EC1"/>
    <w:rsid w:val="00E62297"/>
    <w:rsid w:val="00E646AC"/>
    <w:rsid w:val="00E64914"/>
    <w:rsid w:val="00E652C4"/>
    <w:rsid w:val="00E65874"/>
    <w:rsid w:val="00E66B46"/>
    <w:rsid w:val="00E67263"/>
    <w:rsid w:val="00E67DAE"/>
    <w:rsid w:val="00E67F2D"/>
    <w:rsid w:val="00E72555"/>
    <w:rsid w:val="00E7273F"/>
    <w:rsid w:val="00E740AC"/>
    <w:rsid w:val="00E740B9"/>
    <w:rsid w:val="00E767E8"/>
    <w:rsid w:val="00E77FCF"/>
    <w:rsid w:val="00E80C66"/>
    <w:rsid w:val="00E86469"/>
    <w:rsid w:val="00E87198"/>
    <w:rsid w:val="00E87206"/>
    <w:rsid w:val="00E91539"/>
    <w:rsid w:val="00E91FF4"/>
    <w:rsid w:val="00E922CB"/>
    <w:rsid w:val="00E94838"/>
    <w:rsid w:val="00E9485A"/>
    <w:rsid w:val="00E96470"/>
    <w:rsid w:val="00E964BB"/>
    <w:rsid w:val="00E96F91"/>
    <w:rsid w:val="00E97B5C"/>
    <w:rsid w:val="00EA0815"/>
    <w:rsid w:val="00EA17CF"/>
    <w:rsid w:val="00EA2317"/>
    <w:rsid w:val="00EA27AD"/>
    <w:rsid w:val="00EA439F"/>
    <w:rsid w:val="00EA43F7"/>
    <w:rsid w:val="00EA5B2B"/>
    <w:rsid w:val="00EA5BD0"/>
    <w:rsid w:val="00EA61A4"/>
    <w:rsid w:val="00EA6DAE"/>
    <w:rsid w:val="00EA72A7"/>
    <w:rsid w:val="00EA7AF8"/>
    <w:rsid w:val="00EA7F8D"/>
    <w:rsid w:val="00EB237D"/>
    <w:rsid w:val="00EB2B87"/>
    <w:rsid w:val="00EB3342"/>
    <w:rsid w:val="00EB483C"/>
    <w:rsid w:val="00EB5CC8"/>
    <w:rsid w:val="00EB759A"/>
    <w:rsid w:val="00EB75DA"/>
    <w:rsid w:val="00EC07BF"/>
    <w:rsid w:val="00EC0CBF"/>
    <w:rsid w:val="00EC1349"/>
    <w:rsid w:val="00EC1EB7"/>
    <w:rsid w:val="00EC21E9"/>
    <w:rsid w:val="00EC2204"/>
    <w:rsid w:val="00EC31DB"/>
    <w:rsid w:val="00EC3E4D"/>
    <w:rsid w:val="00EC4134"/>
    <w:rsid w:val="00EC52F7"/>
    <w:rsid w:val="00EC67B3"/>
    <w:rsid w:val="00EC6F48"/>
    <w:rsid w:val="00ED1486"/>
    <w:rsid w:val="00ED15AE"/>
    <w:rsid w:val="00ED1FB2"/>
    <w:rsid w:val="00ED23BA"/>
    <w:rsid w:val="00ED4877"/>
    <w:rsid w:val="00ED4951"/>
    <w:rsid w:val="00ED543D"/>
    <w:rsid w:val="00ED5924"/>
    <w:rsid w:val="00ED597E"/>
    <w:rsid w:val="00ED5AF3"/>
    <w:rsid w:val="00ED6201"/>
    <w:rsid w:val="00ED76BA"/>
    <w:rsid w:val="00ED7B3B"/>
    <w:rsid w:val="00EE0494"/>
    <w:rsid w:val="00EE092C"/>
    <w:rsid w:val="00EE0A85"/>
    <w:rsid w:val="00EE0E6C"/>
    <w:rsid w:val="00EE1C64"/>
    <w:rsid w:val="00EE2CC1"/>
    <w:rsid w:val="00EE49F8"/>
    <w:rsid w:val="00EE548E"/>
    <w:rsid w:val="00EE5D56"/>
    <w:rsid w:val="00EE7199"/>
    <w:rsid w:val="00EF1ADD"/>
    <w:rsid w:val="00EF1BF0"/>
    <w:rsid w:val="00EF2289"/>
    <w:rsid w:val="00EF24EB"/>
    <w:rsid w:val="00EF2A76"/>
    <w:rsid w:val="00EF2B7E"/>
    <w:rsid w:val="00EF30A8"/>
    <w:rsid w:val="00EF437A"/>
    <w:rsid w:val="00EF5124"/>
    <w:rsid w:val="00EF6951"/>
    <w:rsid w:val="00EF7A2F"/>
    <w:rsid w:val="00EF7D16"/>
    <w:rsid w:val="00F00153"/>
    <w:rsid w:val="00F00A22"/>
    <w:rsid w:val="00F01219"/>
    <w:rsid w:val="00F0370E"/>
    <w:rsid w:val="00F042BB"/>
    <w:rsid w:val="00F053AB"/>
    <w:rsid w:val="00F05A8E"/>
    <w:rsid w:val="00F05E31"/>
    <w:rsid w:val="00F0683A"/>
    <w:rsid w:val="00F06986"/>
    <w:rsid w:val="00F06C72"/>
    <w:rsid w:val="00F075F0"/>
    <w:rsid w:val="00F07828"/>
    <w:rsid w:val="00F07D9D"/>
    <w:rsid w:val="00F07F47"/>
    <w:rsid w:val="00F11DDF"/>
    <w:rsid w:val="00F1255D"/>
    <w:rsid w:val="00F131C9"/>
    <w:rsid w:val="00F13ECB"/>
    <w:rsid w:val="00F152E3"/>
    <w:rsid w:val="00F15531"/>
    <w:rsid w:val="00F1618B"/>
    <w:rsid w:val="00F1646B"/>
    <w:rsid w:val="00F16506"/>
    <w:rsid w:val="00F16D06"/>
    <w:rsid w:val="00F17D76"/>
    <w:rsid w:val="00F208C4"/>
    <w:rsid w:val="00F21107"/>
    <w:rsid w:val="00F236D1"/>
    <w:rsid w:val="00F24200"/>
    <w:rsid w:val="00F2437C"/>
    <w:rsid w:val="00F25077"/>
    <w:rsid w:val="00F25BEB"/>
    <w:rsid w:val="00F25FF9"/>
    <w:rsid w:val="00F2603E"/>
    <w:rsid w:val="00F26803"/>
    <w:rsid w:val="00F27C46"/>
    <w:rsid w:val="00F3018E"/>
    <w:rsid w:val="00F31E80"/>
    <w:rsid w:val="00F33239"/>
    <w:rsid w:val="00F33A81"/>
    <w:rsid w:val="00F34476"/>
    <w:rsid w:val="00F34842"/>
    <w:rsid w:val="00F35720"/>
    <w:rsid w:val="00F359D0"/>
    <w:rsid w:val="00F373B3"/>
    <w:rsid w:val="00F4037F"/>
    <w:rsid w:val="00F406F5"/>
    <w:rsid w:val="00F41072"/>
    <w:rsid w:val="00F4256E"/>
    <w:rsid w:val="00F42659"/>
    <w:rsid w:val="00F431F1"/>
    <w:rsid w:val="00F4340C"/>
    <w:rsid w:val="00F43E6F"/>
    <w:rsid w:val="00F455C7"/>
    <w:rsid w:val="00F503C4"/>
    <w:rsid w:val="00F50D75"/>
    <w:rsid w:val="00F511F4"/>
    <w:rsid w:val="00F51A76"/>
    <w:rsid w:val="00F52300"/>
    <w:rsid w:val="00F528CA"/>
    <w:rsid w:val="00F53A83"/>
    <w:rsid w:val="00F54BC5"/>
    <w:rsid w:val="00F551E6"/>
    <w:rsid w:val="00F554BE"/>
    <w:rsid w:val="00F55F6C"/>
    <w:rsid w:val="00F57AC6"/>
    <w:rsid w:val="00F605A6"/>
    <w:rsid w:val="00F60C18"/>
    <w:rsid w:val="00F6124D"/>
    <w:rsid w:val="00F61563"/>
    <w:rsid w:val="00F61813"/>
    <w:rsid w:val="00F62564"/>
    <w:rsid w:val="00F6543A"/>
    <w:rsid w:val="00F65BB9"/>
    <w:rsid w:val="00F70B53"/>
    <w:rsid w:val="00F71A73"/>
    <w:rsid w:val="00F72517"/>
    <w:rsid w:val="00F757D5"/>
    <w:rsid w:val="00F75B70"/>
    <w:rsid w:val="00F76409"/>
    <w:rsid w:val="00F7753F"/>
    <w:rsid w:val="00F7776D"/>
    <w:rsid w:val="00F812A1"/>
    <w:rsid w:val="00F81765"/>
    <w:rsid w:val="00F81960"/>
    <w:rsid w:val="00F819AB"/>
    <w:rsid w:val="00F828B1"/>
    <w:rsid w:val="00F836CF"/>
    <w:rsid w:val="00F85792"/>
    <w:rsid w:val="00F86AA4"/>
    <w:rsid w:val="00F902D7"/>
    <w:rsid w:val="00F91B36"/>
    <w:rsid w:val="00F92AFB"/>
    <w:rsid w:val="00F92EB3"/>
    <w:rsid w:val="00F93610"/>
    <w:rsid w:val="00F94546"/>
    <w:rsid w:val="00F9510F"/>
    <w:rsid w:val="00F95230"/>
    <w:rsid w:val="00F962C5"/>
    <w:rsid w:val="00F97E01"/>
    <w:rsid w:val="00FA0B2A"/>
    <w:rsid w:val="00FA18BE"/>
    <w:rsid w:val="00FA1979"/>
    <w:rsid w:val="00FA3681"/>
    <w:rsid w:val="00FA38D9"/>
    <w:rsid w:val="00FA3D7B"/>
    <w:rsid w:val="00FA527A"/>
    <w:rsid w:val="00FA5716"/>
    <w:rsid w:val="00FA6AE1"/>
    <w:rsid w:val="00FA6E2A"/>
    <w:rsid w:val="00FB13C3"/>
    <w:rsid w:val="00FB18DE"/>
    <w:rsid w:val="00FB217A"/>
    <w:rsid w:val="00FB2A76"/>
    <w:rsid w:val="00FB3588"/>
    <w:rsid w:val="00FB5E80"/>
    <w:rsid w:val="00FB65C5"/>
    <w:rsid w:val="00FB67F9"/>
    <w:rsid w:val="00FB6C3A"/>
    <w:rsid w:val="00FB707A"/>
    <w:rsid w:val="00FB77F3"/>
    <w:rsid w:val="00FC1AEA"/>
    <w:rsid w:val="00FC1E7D"/>
    <w:rsid w:val="00FC293F"/>
    <w:rsid w:val="00FC339E"/>
    <w:rsid w:val="00FC5EA1"/>
    <w:rsid w:val="00FC646D"/>
    <w:rsid w:val="00FC7487"/>
    <w:rsid w:val="00FC79EC"/>
    <w:rsid w:val="00FD0D22"/>
    <w:rsid w:val="00FD0EE0"/>
    <w:rsid w:val="00FD1D41"/>
    <w:rsid w:val="00FD21C3"/>
    <w:rsid w:val="00FD2672"/>
    <w:rsid w:val="00FD2EB1"/>
    <w:rsid w:val="00FD4487"/>
    <w:rsid w:val="00FD6C5D"/>
    <w:rsid w:val="00FD7113"/>
    <w:rsid w:val="00FD7AF1"/>
    <w:rsid w:val="00FD7DA7"/>
    <w:rsid w:val="00FD7EA5"/>
    <w:rsid w:val="00FE02F4"/>
    <w:rsid w:val="00FE0F84"/>
    <w:rsid w:val="00FE11A3"/>
    <w:rsid w:val="00FE2784"/>
    <w:rsid w:val="00FE3777"/>
    <w:rsid w:val="00FE38B7"/>
    <w:rsid w:val="00FE41B5"/>
    <w:rsid w:val="00FE4E53"/>
    <w:rsid w:val="00FE597B"/>
    <w:rsid w:val="00FE68D1"/>
    <w:rsid w:val="00FE7E0F"/>
    <w:rsid w:val="00FF186E"/>
    <w:rsid w:val="00FF18EA"/>
    <w:rsid w:val="00FF1CFE"/>
    <w:rsid w:val="00FF1DBB"/>
    <w:rsid w:val="00FF2AAA"/>
    <w:rsid w:val="00FF3734"/>
    <w:rsid w:val="00FF4396"/>
    <w:rsid w:val="00FF5507"/>
    <w:rsid w:val="00FF5858"/>
    <w:rsid w:val="00FF5CC4"/>
    <w:rsid w:val="00FF67B4"/>
    <w:rsid w:val="00FF78D4"/>
    <w:rsid w:val="02FE430A"/>
    <w:rsid w:val="031BAA32"/>
    <w:rsid w:val="0EE35702"/>
    <w:rsid w:val="42F88870"/>
    <w:rsid w:val="5500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fd000d,#1e1284,#324099,#2a289d"/>
    </o:shapedefaults>
    <o:shapelayout v:ext="edit">
      <o:idmap v:ext="edit" data="2"/>
    </o:shapelayout>
  </w:shapeDefaults>
  <w:doNotEmbedSmartTags/>
  <w:decimalSymbol w:val="."/>
  <w:listSeparator w:val=","/>
  <w14:docId w14:val="1626DD9E"/>
  <w15:docId w15:val="{3434145A-F1C6-4526-88B4-0CF6806D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71F0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qFormat/>
    <w:rsid w:val="00BA39D1"/>
    <w:pPr>
      <w:keepNext/>
      <w:pageBreakBefore/>
      <w:widowControl/>
      <w:numPr>
        <w:numId w:val="3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MS Gothic" w:hAnsi="Arial"/>
      <w:sz w:val="28"/>
    </w:rPr>
  </w:style>
  <w:style w:type="paragraph" w:styleId="Heading2">
    <w:name w:val="heading 2"/>
    <w:basedOn w:val="Normal"/>
    <w:next w:val="BodyText"/>
    <w:link w:val="Heading2Char"/>
    <w:qFormat/>
    <w:rsid w:val="00BA39D1"/>
    <w:pPr>
      <w:keepNext/>
      <w:widowControl/>
      <w:numPr>
        <w:ilvl w:val="1"/>
        <w:numId w:val="3"/>
      </w:numPr>
      <w:overflowPunct/>
      <w:autoSpaceDE/>
      <w:autoSpaceDN/>
      <w:spacing w:before="200" w:after="100" w:line="300" w:lineRule="exact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link w:val="Heading3Char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character" w:customStyle="1" w:styleId="BodyTextChar">
    <w:name w:val="Body Text Char"/>
    <w:basedOn w:val="DefaultParagraphFont"/>
    <w:link w:val="BodyText"/>
    <w:rsid w:val="007879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EF7D16"/>
    <w:rPr>
      <w:rFonts w:ascii="Arial" w:eastAsia="MS Gothic" w:hAnsi="Arial"/>
      <w:sz w:val="28"/>
    </w:rPr>
  </w:style>
  <w:style w:type="character" w:customStyle="1" w:styleId="Heading2Char">
    <w:name w:val="Heading 2 Char"/>
    <w:basedOn w:val="DefaultParagraphFont"/>
    <w:link w:val="Heading2"/>
    <w:rsid w:val="00A42764"/>
    <w:rPr>
      <w:rFonts w:ascii="Arial" w:eastAsia="MS Gothic" w:hAnsi="Arial"/>
      <w:sz w:val="24"/>
    </w:rPr>
  </w:style>
  <w:style w:type="character" w:customStyle="1" w:styleId="Heading3Char">
    <w:name w:val="Heading 3 Char"/>
    <w:basedOn w:val="DefaultParagraphFont"/>
    <w:link w:val="Heading3"/>
    <w:rsid w:val="001227BE"/>
    <w:rPr>
      <w:rFonts w:ascii="Arial" w:eastAsia="MS Gothic" w:hAnsi="Arial"/>
      <w:sz w:val="24"/>
    </w:r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link w:val="PlainTextChar"/>
    <w:uiPriority w:val="99"/>
    <w:rsid w:val="00BA39D1"/>
    <w:rPr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1735"/>
    <w:rPr>
      <w:rFonts w:ascii="Times New Roman" w:hAnsi="Times New Roman"/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0">
    <w:name w:val="表中箇条書き"/>
    <w:basedOn w:val="aa"/>
    <w:next w:val="af2"/>
    <w:rsid w:val="00BA39D1"/>
    <w:pPr>
      <w:numPr>
        <w:numId w:val="1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numPr>
        <w:ilvl w:val="0"/>
        <w:numId w:val="0"/>
      </w:num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491C25"/>
    <w:pPr>
      <w:spacing w:before="120" w:after="240"/>
      <w:jc w:val="center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">
    <w:name w:val="番号付きリスト"/>
    <w:basedOn w:val="ListNumber"/>
    <w:rsid w:val="00BA39D1"/>
    <w:pPr>
      <w:numPr>
        <w:numId w:val="5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numPr>
        <w:numId w:val="8"/>
      </w:numPr>
    </w:pPr>
  </w:style>
  <w:style w:type="paragraph" w:styleId="ListBullet5">
    <w:name w:val="List Bullet 5"/>
    <w:basedOn w:val="Normal"/>
    <w:rsid w:val="000C1D5D"/>
    <w:pPr>
      <w:numPr>
        <w:numId w:val="9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0"/>
      </w:numPr>
    </w:pPr>
  </w:style>
  <w:style w:type="paragraph" w:styleId="ListNumber3">
    <w:name w:val="List Number 3"/>
    <w:basedOn w:val="Normal"/>
    <w:rsid w:val="000C1D5D"/>
    <w:pPr>
      <w:numPr>
        <w:numId w:val="11"/>
      </w:numPr>
    </w:pPr>
  </w:style>
  <w:style w:type="paragraph" w:styleId="ListNumber4">
    <w:name w:val="List Number 4"/>
    <w:basedOn w:val="Normal"/>
    <w:rsid w:val="000C1D5D"/>
    <w:pPr>
      <w:numPr>
        <w:numId w:val="12"/>
      </w:numPr>
    </w:pPr>
  </w:style>
  <w:style w:type="paragraph" w:styleId="ListNumber5">
    <w:name w:val="List Number 5"/>
    <w:basedOn w:val="Normal"/>
    <w:rsid w:val="000C1D5D"/>
    <w:pPr>
      <w:numPr>
        <w:numId w:val="13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uiPriority w:val="39"/>
    <w:rsid w:val="000C1D5D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0C1D5D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0C1D5D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0C1D5D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table" w:styleId="TableGrid">
    <w:name w:val="Table Grid"/>
    <w:basedOn w:val="TableNormal"/>
    <w:rsid w:val="006C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975"/>
    <w:pPr>
      <w:ind w:leftChars="400" w:left="840"/>
    </w:pPr>
  </w:style>
  <w:style w:type="character" w:styleId="CommentReference">
    <w:name w:val="annotation reference"/>
    <w:basedOn w:val="DefaultParagraphFont"/>
    <w:semiHidden/>
    <w:unhideWhenUsed/>
    <w:rsid w:val="00C54A80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06986"/>
    <w:pPr>
      <w:keepLines/>
      <w:pageBreakBefore w:val="0"/>
      <w:numPr>
        <w:numId w:val="0"/>
      </w:numPr>
      <w:wordWrap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1">
    <w:name w:val="表 (格子)1"/>
    <w:basedOn w:val="TableNormal"/>
    <w:next w:val="TableGrid"/>
    <w:rsid w:val="00203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692A27"/>
    <w:pPr>
      <w:widowControl/>
      <w:pBdr>
        <w:left w:val="single" w:sz="4" w:space="0" w:color="auto"/>
        <w:bottom w:val="single" w:sz="4" w:space="0" w:color="auto"/>
        <w:right w:val="double" w:sz="6" w:space="0" w:color="auto"/>
      </w:pBd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color w:val="000000"/>
      <w:sz w:val="16"/>
      <w:szCs w:val="16"/>
    </w:rPr>
  </w:style>
  <w:style w:type="paragraph" w:customStyle="1" w:styleId="xl66">
    <w:name w:val="xl66"/>
    <w:basedOn w:val="Normal"/>
    <w:rsid w:val="00692A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color w:val="000000"/>
      <w:sz w:val="16"/>
      <w:szCs w:val="16"/>
    </w:rPr>
  </w:style>
  <w:style w:type="paragraph" w:customStyle="1" w:styleId="xl67">
    <w:name w:val="xl67"/>
    <w:basedOn w:val="Normal"/>
    <w:rsid w:val="00692A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6"/>
      <w:szCs w:val="16"/>
    </w:rPr>
  </w:style>
  <w:style w:type="paragraph" w:customStyle="1" w:styleId="xl68">
    <w:name w:val="xl68"/>
    <w:basedOn w:val="Normal"/>
    <w:rsid w:val="00692A2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color w:val="000000"/>
      <w:sz w:val="16"/>
      <w:szCs w:val="16"/>
    </w:rPr>
  </w:style>
  <w:style w:type="paragraph" w:customStyle="1" w:styleId="xl69">
    <w:name w:val="xl69"/>
    <w:basedOn w:val="Normal"/>
    <w:rsid w:val="00692A27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color w:val="000000"/>
      <w:sz w:val="16"/>
      <w:szCs w:val="16"/>
    </w:rPr>
  </w:style>
  <w:style w:type="paragraph" w:customStyle="1" w:styleId="xl70">
    <w:name w:val="xl70"/>
    <w:basedOn w:val="Normal"/>
    <w:rsid w:val="00692A2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6"/>
      <w:szCs w:val="16"/>
    </w:rPr>
  </w:style>
  <w:style w:type="paragraph" w:customStyle="1" w:styleId="xl71">
    <w:name w:val="xl71"/>
    <w:basedOn w:val="Normal"/>
    <w:rsid w:val="00692A2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color w:val="000000"/>
      <w:sz w:val="16"/>
      <w:szCs w:val="16"/>
    </w:rPr>
  </w:style>
  <w:style w:type="paragraph" w:customStyle="1" w:styleId="xl72">
    <w:name w:val="xl72"/>
    <w:basedOn w:val="Normal"/>
    <w:rsid w:val="00692A27"/>
    <w:pPr>
      <w:widowControl/>
      <w:pBdr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24"/>
      <w:szCs w:val="24"/>
    </w:rPr>
  </w:style>
  <w:style w:type="paragraph" w:customStyle="1" w:styleId="xl73">
    <w:name w:val="xl73"/>
    <w:basedOn w:val="Normal"/>
    <w:rsid w:val="00692A27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24"/>
      <w:szCs w:val="24"/>
    </w:rPr>
  </w:style>
  <w:style w:type="table" w:customStyle="1" w:styleId="2">
    <w:name w:val="表 (格子)2"/>
    <w:basedOn w:val="TableNormal"/>
    <w:next w:val="TableGrid"/>
    <w:rsid w:val="001E4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867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48747557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72379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7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931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7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5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4752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1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0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65152480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191694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4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5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00717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0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4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\LnD\ADAS_Training\Document_Refer\TTP%20Training%20Plan\soc\Template\BV%20Word%20Template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91C56-07B2-447F-A9A3-6B9BE343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BV Word Template</Template>
  <TotalTime>4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HAGE Functional Specification</vt:lpstr>
      <vt:lpstr>PEG Functional Specification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 Word Template</dc:title>
  <dc:subject/>
  <dc:creator>Huynh Trung Bac</dc:creator>
  <cp:keywords/>
  <dc:description>2021.05.09</dc:description>
  <cp:lastModifiedBy>ES DEV 007</cp:lastModifiedBy>
  <cp:revision>3</cp:revision>
  <cp:lastPrinted>2021-05-10T01:55:00Z</cp:lastPrinted>
  <dcterms:created xsi:type="dcterms:W3CDTF">2022-05-16T10:50:00Z</dcterms:created>
  <dcterms:modified xsi:type="dcterms:W3CDTF">2022-05-16T11:09:00Z</dcterms:modified>
  <cp:category>Rev. 1.00</cp:category>
</cp:coreProperties>
</file>